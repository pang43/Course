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800" w:rsidRDefault="009E4800" w:rsidP="009E4800">
      <w:pPr>
        <w:spacing w:before="120" w:after="120"/>
        <w:jc w:val="center"/>
        <w:rPr>
          <w:b/>
          <w:bCs/>
          <w:sz w:val="32"/>
        </w:rPr>
      </w:pPr>
    </w:p>
    <w:p w:rsidR="009E4800" w:rsidRDefault="009E4800" w:rsidP="009E4800">
      <w:pPr>
        <w:spacing w:before="156" w:after="156"/>
        <w:jc w:val="center"/>
        <w:rPr>
          <w:b/>
          <w:bCs/>
          <w:sz w:val="32"/>
        </w:rPr>
      </w:pPr>
    </w:p>
    <w:p w:rsidR="009E4800" w:rsidRDefault="009E4800" w:rsidP="009E4800">
      <w:pPr>
        <w:spacing w:before="156" w:after="156"/>
        <w:ind w:left="420" w:firstLineChars="400" w:firstLine="1446"/>
        <w:rPr>
          <w:b/>
          <w:sz w:val="36"/>
        </w:rPr>
      </w:pPr>
      <w:r>
        <w:rPr>
          <w:b/>
          <w:noProof/>
          <w:sz w:val="36"/>
          <w:lang w:eastAsia="zh-CN"/>
        </w:rPr>
        <w:drawing>
          <wp:inline distT="0" distB="0" distL="0" distR="0" wp14:anchorId="03FB9466" wp14:editId="6578C972">
            <wp:extent cx="592211" cy="582337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下载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211" cy="58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lang w:eastAsia="zh-CN"/>
        </w:rPr>
        <w:drawing>
          <wp:inline distT="0" distB="0" distL="0" distR="0" wp14:anchorId="65D503B0" wp14:editId="37FB58A5">
            <wp:extent cx="2283560" cy="472878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=392709786,180486020&amp;fm=27&amp;gp=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3560" cy="47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800" w:rsidRDefault="009E4800" w:rsidP="009E4800">
      <w:pPr>
        <w:spacing w:before="156" w:after="156"/>
        <w:rPr>
          <w:b/>
          <w:sz w:val="36"/>
        </w:rPr>
      </w:pPr>
    </w:p>
    <w:p w:rsidR="009E4800" w:rsidRDefault="009E4800" w:rsidP="009E4800">
      <w:pPr>
        <w:spacing w:before="156" w:after="156"/>
        <w:jc w:val="center"/>
        <w:rPr>
          <w:b/>
          <w:bCs/>
          <w:sz w:val="32"/>
        </w:rPr>
      </w:pPr>
    </w:p>
    <w:p w:rsidR="009E4800" w:rsidRDefault="009E4800" w:rsidP="009E4800">
      <w:pPr>
        <w:spacing w:before="156" w:after="156"/>
        <w:rPr>
          <w:b/>
          <w:bCs/>
          <w:sz w:val="32"/>
        </w:rPr>
      </w:pPr>
    </w:p>
    <w:p w:rsidR="009E4800" w:rsidRPr="001D4A6C" w:rsidRDefault="0011553A" w:rsidP="009E4800">
      <w:pPr>
        <w:spacing w:before="156" w:after="156"/>
        <w:jc w:val="center"/>
        <w:rPr>
          <w:b/>
          <w:bCs/>
          <w:sz w:val="32"/>
          <w:lang w:eastAsia="zh-CN"/>
        </w:rPr>
      </w:pPr>
      <w:r>
        <w:rPr>
          <w:rFonts w:ascii="黑体" w:eastAsia="黑体" w:hAnsi="黑体" w:hint="eastAsia"/>
          <w:bCs/>
          <w:sz w:val="84"/>
          <w:szCs w:val="84"/>
          <w:lang w:eastAsia="zh-CN"/>
        </w:rPr>
        <w:t>实验二 进程控制</w:t>
      </w:r>
    </w:p>
    <w:p w:rsidR="009E4800" w:rsidRDefault="009E4800" w:rsidP="009E4800">
      <w:pPr>
        <w:spacing w:before="156" w:after="156"/>
        <w:rPr>
          <w:b/>
          <w:bCs/>
          <w:sz w:val="32"/>
          <w:lang w:eastAsia="zh-CN"/>
        </w:rPr>
      </w:pPr>
    </w:p>
    <w:p w:rsidR="009E4800" w:rsidRDefault="009E4800" w:rsidP="009E4800">
      <w:pPr>
        <w:spacing w:before="156" w:after="156" w:line="700" w:lineRule="exact"/>
        <w:rPr>
          <w:b/>
          <w:bCs/>
          <w:sz w:val="32"/>
          <w:lang w:eastAsia="zh-CN"/>
        </w:rPr>
      </w:pPr>
    </w:p>
    <w:p w:rsidR="009E4800" w:rsidRPr="00965A2A" w:rsidRDefault="009E4800" w:rsidP="009E4800">
      <w:pPr>
        <w:spacing w:before="156" w:after="156" w:line="700" w:lineRule="exact"/>
        <w:rPr>
          <w:b/>
          <w:bCs/>
          <w:sz w:val="32"/>
          <w:lang w:eastAsia="zh-CN"/>
        </w:rPr>
      </w:pPr>
    </w:p>
    <w:p w:rsidR="009E4800" w:rsidRPr="003C4E82" w:rsidRDefault="009E4800" w:rsidP="009E4800">
      <w:pPr>
        <w:spacing w:before="156" w:after="156" w:line="700" w:lineRule="exact"/>
        <w:ind w:firstLineChars="700" w:firstLine="1960"/>
        <w:rPr>
          <w:rFonts w:ascii="宋体" w:hAnsi="宋体"/>
          <w:bCs/>
          <w:sz w:val="28"/>
          <w:szCs w:val="28"/>
          <w:lang w:eastAsia="zh-CN"/>
        </w:rPr>
      </w:pPr>
      <w:r w:rsidRPr="003C4E82">
        <w:rPr>
          <w:rFonts w:ascii="宋体" w:hAnsi="宋体" w:hint="eastAsia"/>
          <w:bCs/>
          <w:sz w:val="28"/>
          <w:szCs w:val="28"/>
          <w:lang w:eastAsia="zh-CN"/>
        </w:rPr>
        <w:t>班    级：</w:t>
      </w:r>
      <w:r w:rsidRPr="003C4E82">
        <w:rPr>
          <w:rFonts w:ascii="宋体" w:hAnsi="宋体" w:hint="eastAsia"/>
          <w:sz w:val="28"/>
          <w:szCs w:val="28"/>
          <w:u w:val="single"/>
          <w:lang w:eastAsia="zh-CN"/>
        </w:rPr>
        <w:t xml:space="preserve"> </w:t>
      </w:r>
      <w:r>
        <w:rPr>
          <w:rFonts w:ascii="宋体" w:hAnsi="宋体" w:hint="eastAsia"/>
          <w:sz w:val="28"/>
          <w:szCs w:val="28"/>
          <w:u w:val="single"/>
          <w:lang w:eastAsia="zh-CN"/>
        </w:rPr>
        <w:t>071115</w:t>
      </w:r>
      <w:r w:rsidR="00DF5073">
        <w:rPr>
          <w:rFonts w:ascii="宋体" w:hAnsi="宋体"/>
          <w:sz w:val="28"/>
          <w:szCs w:val="28"/>
          <w:u w:val="single"/>
          <w:lang w:eastAsia="zh-CN"/>
        </w:rPr>
        <w:t xml:space="preserve">05   </w:t>
      </w:r>
      <w:r w:rsidRPr="003C4E82">
        <w:rPr>
          <w:rFonts w:ascii="宋体" w:hAnsi="宋体"/>
          <w:sz w:val="28"/>
          <w:szCs w:val="28"/>
          <w:u w:val="single"/>
          <w:lang w:eastAsia="zh-CN"/>
        </w:rPr>
        <w:t xml:space="preserve">     </w:t>
      </w:r>
    </w:p>
    <w:p w:rsidR="009E4800" w:rsidRPr="003C4E82" w:rsidRDefault="009E4800" w:rsidP="009E4800">
      <w:pPr>
        <w:spacing w:before="120" w:after="120" w:line="700" w:lineRule="exact"/>
        <w:ind w:firstLineChars="700" w:firstLine="1960"/>
        <w:rPr>
          <w:rFonts w:ascii="宋体" w:hAnsi="宋体"/>
          <w:sz w:val="28"/>
          <w:szCs w:val="28"/>
          <w:u w:val="single"/>
          <w:lang w:eastAsia="zh-CN"/>
        </w:rPr>
      </w:pPr>
      <w:r w:rsidRPr="003C4E82">
        <w:rPr>
          <w:rFonts w:ascii="宋体" w:hAnsi="宋体" w:hint="eastAsia"/>
          <w:bCs/>
          <w:sz w:val="28"/>
          <w:szCs w:val="28"/>
          <w:lang w:eastAsia="zh-CN"/>
        </w:rPr>
        <w:t>姓    名：</w:t>
      </w:r>
      <w:r w:rsidRPr="003C4E82">
        <w:rPr>
          <w:rFonts w:ascii="宋体" w:hAnsi="宋体" w:hint="eastAsia"/>
          <w:sz w:val="28"/>
          <w:szCs w:val="28"/>
          <w:u w:val="single"/>
          <w:lang w:eastAsia="zh-CN"/>
        </w:rPr>
        <w:t xml:space="preserve"> </w:t>
      </w:r>
      <w:r>
        <w:rPr>
          <w:rFonts w:ascii="宋体" w:hAnsi="宋体" w:hint="eastAsia"/>
          <w:sz w:val="28"/>
          <w:szCs w:val="28"/>
          <w:u w:val="single"/>
          <w:lang w:eastAsia="zh-CN"/>
        </w:rPr>
        <w:t>徐宇恒</w:t>
      </w:r>
      <w:r w:rsidR="00DF5073">
        <w:rPr>
          <w:rFonts w:ascii="宋体" w:hAnsi="宋体"/>
          <w:sz w:val="28"/>
          <w:szCs w:val="28"/>
          <w:u w:val="single"/>
          <w:lang w:eastAsia="zh-CN"/>
        </w:rPr>
        <w:t xml:space="preserve">  </w:t>
      </w:r>
      <w:r>
        <w:rPr>
          <w:rFonts w:ascii="宋体" w:hAnsi="宋体"/>
          <w:sz w:val="28"/>
          <w:szCs w:val="28"/>
          <w:u w:val="single"/>
          <w:lang w:eastAsia="zh-CN"/>
        </w:rPr>
        <w:t xml:space="preserve"> </w:t>
      </w:r>
      <w:r w:rsidRPr="003C4E82">
        <w:rPr>
          <w:rFonts w:ascii="宋体" w:hAnsi="宋体"/>
          <w:sz w:val="28"/>
          <w:szCs w:val="28"/>
          <w:u w:val="single"/>
          <w:lang w:eastAsia="zh-CN"/>
        </w:rPr>
        <w:t xml:space="preserve">      </w:t>
      </w:r>
      <w:r w:rsidRPr="003C4E82">
        <w:rPr>
          <w:rFonts w:ascii="宋体" w:hAnsi="宋体" w:hint="eastAsia"/>
          <w:sz w:val="28"/>
          <w:szCs w:val="28"/>
          <w:u w:val="single"/>
          <w:lang w:eastAsia="zh-CN"/>
        </w:rPr>
        <w:t xml:space="preserve"> </w:t>
      </w:r>
    </w:p>
    <w:p w:rsidR="009E4800" w:rsidRDefault="009E4800" w:rsidP="009E4800">
      <w:pPr>
        <w:spacing w:before="120" w:after="120" w:line="700" w:lineRule="exact"/>
        <w:ind w:firstLineChars="700" w:firstLine="1960"/>
        <w:rPr>
          <w:rFonts w:ascii="宋体" w:hAnsi="宋体"/>
          <w:sz w:val="28"/>
          <w:szCs w:val="28"/>
          <w:u w:val="single"/>
          <w:lang w:eastAsia="zh-CN"/>
        </w:rPr>
      </w:pPr>
      <w:r w:rsidRPr="003C4E82">
        <w:rPr>
          <w:rFonts w:ascii="宋体" w:hAnsi="宋体" w:hint="eastAsia"/>
          <w:bCs/>
          <w:sz w:val="28"/>
          <w:szCs w:val="28"/>
          <w:lang w:eastAsia="zh-CN"/>
        </w:rPr>
        <w:t>学    号：</w:t>
      </w:r>
      <w:r>
        <w:rPr>
          <w:rFonts w:ascii="宋体" w:hAnsi="宋体" w:hint="eastAsia"/>
          <w:sz w:val="28"/>
          <w:szCs w:val="28"/>
          <w:u w:val="single"/>
          <w:lang w:eastAsia="zh-CN"/>
        </w:rPr>
        <w:t xml:space="preserve"> 1120151839</w:t>
      </w:r>
      <w:r w:rsidR="00DF5073">
        <w:rPr>
          <w:rFonts w:ascii="宋体" w:hAnsi="宋体"/>
          <w:sz w:val="28"/>
          <w:szCs w:val="28"/>
          <w:u w:val="single"/>
          <w:lang w:eastAsia="zh-CN"/>
        </w:rPr>
        <w:t xml:space="preserve">  </w:t>
      </w:r>
      <w:r>
        <w:rPr>
          <w:rFonts w:ascii="宋体" w:hAnsi="宋体"/>
          <w:sz w:val="28"/>
          <w:szCs w:val="28"/>
          <w:u w:val="single"/>
          <w:lang w:eastAsia="zh-CN"/>
        </w:rPr>
        <w:t xml:space="preserve"> </w:t>
      </w:r>
      <w:r w:rsidRPr="003C4E82">
        <w:rPr>
          <w:rFonts w:ascii="宋体" w:hAnsi="宋体"/>
          <w:sz w:val="28"/>
          <w:szCs w:val="28"/>
          <w:u w:val="single"/>
          <w:lang w:eastAsia="zh-CN"/>
        </w:rPr>
        <w:t xml:space="preserve">   </w:t>
      </w:r>
    </w:p>
    <w:p w:rsidR="009E4800" w:rsidRPr="00E26F43" w:rsidRDefault="009E4800" w:rsidP="009E4800">
      <w:pPr>
        <w:spacing w:before="120" w:after="120"/>
        <w:rPr>
          <w:lang w:eastAsia="zh-CN"/>
        </w:rPr>
      </w:pPr>
    </w:p>
    <w:p w:rsidR="009E4800" w:rsidRPr="006630C7" w:rsidRDefault="009E4800" w:rsidP="009E4800">
      <w:pPr>
        <w:spacing w:before="120" w:after="120" w:line="520" w:lineRule="exact"/>
        <w:rPr>
          <w:sz w:val="32"/>
          <w:szCs w:val="32"/>
          <w:lang w:eastAsia="zh-CN"/>
        </w:rPr>
      </w:pPr>
    </w:p>
    <w:p w:rsidR="009E4800" w:rsidRDefault="009E4800" w:rsidP="009E4800">
      <w:pPr>
        <w:rPr>
          <w:lang w:eastAsia="zh-CN"/>
        </w:rPr>
      </w:pPr>
    </w:p>
    <w:p w:rsidR="00E22F71" w:rsidRDefault="00E22F71" w:rsidP="009E4800">
      <w:pPr>
        <w:rPr>
          <w:lang w:eastAsia="zh-CN"/>
        </w:rPr>
      </w:pPr>
    </w:p>
    <w:p w:rsidR="00E22F71" w:rsidRDefault="00E22F71" w:rsidP="009E4800">
      <w:pPr>
        <w:rPr>
          <w:lang w:eastAsia="zh-CN"/>
        </w:rPr>
      </w:pPr>
    </w:p>
    <w:sdt>
      <w:sdtPr>
        <w:rPr>
          <w:rFonts w:asciiTheme="minorHAnsi" w:eastAsia="宋体" w:hAnsiTheme="minorHAnsi" w:cstheme="minorBidi"/>
          <w:color w:val="auto"/>
          <w:sz w:val="24"/>
          <w:szCs w:val="24"/>
          <w:lang w:val="zh-CN" w:eastAsia="en-US"/>
        </w:rPr>
        <w:id w:val="18097473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22F71" w:rsidRDefault="00E22F71" w:rsidP="00DC6317">
          <w:pPr>
            <w:pStyle w:val="TOC"/>
          </w:pPr>
          <w:r>
            <w:rPr>
              <w:lang w:val="zh-CN"/>
            </w:rPr>
            <w:t>目录</w:t>
          </w:r>
        </w:p>
        <w:p w:rsidR="00765DFF" w:rsidRDefault="00E22F71">
          <w:pPr>
            <w:pStyle w:val="11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106488" w:history="1">
            <w:r w:rsidR="00765DFF" w:rsidRPr="00FB0DCC">
              <w:rPr>
                <w:rStyle w:val="a4"/>
                <w:rFonts w:eastAsiaTheme="majorEastAsia" w:hint="eastAsia"/>
                <w:noProof/>
              </w:rPr>
              <w:t>一</w:t>
            </w:r>
            <w:r w:rsidR="00765DFF" w:rsidRPr="00FB0DCC">
              <w:rPr>
                <w:rStyle w:val="a4"/>
                <w:rFonts w:eastAsiaTheme="majorEastAsia" w:hint="eastAsia"/>
                <w:noProof/>
              </w:rPr>
              <w:t>.</w:t>
            </w:r>
            <w:r w:rsidR="00765DFF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765DFF" w:rsidRPr="00FB0DCC">
              <w:rPr>
                <w:rStyle w:val="a4"/>
                <w:rFonts w:hint="eastAsia"/>
                <w:noProof/>
              </w:rPr>
              <w:t>实验目的</w:t>
            </w:r>
            <w:r w:rsidR="00765DFF">
              <w:rPr>
                <w:noProof/>
                <w:webHidden/>
              </w:rPr>
              <w:tab/>
            </w:r>
            <w:r w:rsidR="00765DFF">
              <w:rPr>
                <w:noProof/>
                <w:webHidden/>
              </w:rPr>
              <w:fldChar w:fldCharType="begin"/>
            </w:r>
            <w:r w:rsidR="00765DFF">
              <w:rPr>
                <w:noProof/>
                <w:webHidden/>
              </w:rPr>
              <w:instrText xml:space="preserve"> PAGEREF _Toc512106488 \h </w:instrText>
            </w:r>
            <w:r w:rsidR="00765DFF">
              <w:rPr>
                <w:noProof/>
                <w:webHidden/>
              </w:rPr>
            </w:r>
            <w:r w:rsidR="00765DFF">
              <w:rPr>
                <w:noProof/>
                <w:webHidden/>
              </w:rPr>
              <w:fldChar w:fldCharType="separate"/>
            </w:r>
            <w:r w:rsidR="00765DFF">
              <w:rPr>
                <w:noProof/>
                <w:webHidden/>
              </w:rPr>
              <w:t>3</w:t>
            </w:r>
            <w:r w:rsidR="00765DFF">
              <w:rPr>
                <w:noProof/>
                <w:webHidden/>
              </w:rPr>
              <w:fldChar w:fldCharType="end"/>
            </w:r>
          </w:hyperlink>
        </w:p>
        <w:p w:rsidR="00765DFF" w:rsidRDefault="004C3375">
          <w:pPr>
            <w:pStyle w:val="11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512106489" w:history="1">
            <w:r w:rsidR="00765DFF" w:rsidRPr="00FB0DCC">
              <w:rPr>
                <w:rStyle w:val="a4"/>
                <w:rFonts w:eastAsiaTheme="majorEastAsia" w:hint="eastAsia"/>
                <w:noProof/>
              </w:rPr>
              <w:t>二</w:t>
            </w:r>
            <w:r w:rsidR="00765DFF" w:rsidRPr="00FB0DCC">
              <w:rPr>
                <w:rStyle w:val="a4"/>
                <w:rFonts w:eastAsiaTheme="majorEastAsia" w:hint="eastAsia"/>
                <w:noProof/>
              </w:rPr>
              <w:t>.</w:t>
            </w:r>
            <w:r w:rsidR="00765DFF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765DFF" w:rsidRPr="00FB0DCC">
              <w:rPr>
                <w:rStyle w:val="a4"/>
                <w:rFonts w:hint="eastAsia"/>
                <w:noProof/>
              </w:rPr>
              <w:t>实验内容</w:t>
            </w:r>
            <w:r w:rsidR="00765DFF">
              <w:rPr>
                <w:noProof/>
                <w:webHidden/>
              </w:rPr>
              <w:tab/>
            </w:r>
            <w:r w:rsidR="00765DFF">
              <w:rPr>
                <w:noProof/>
                <w:webHidden/>
              </w:rPr>
              <w:fldChar w:fldCharType="begin"/>
            </w:r>
            <w:r w:rsidR="00765DFF">
              <w:rPr>
                <w:noProof/>
                <w:webHidden/>
              </w:rPr>
              <w:instrText xml:space="preserve"> PAGEREF _Toc512106489 \h </w:instrText>
            </w:r>
            <w:r w:rsidR="00765DFF">
              <w:rPr>
                <w:noProof/>
                <w:webHidden/>
              </w:rPr>
            </w:r>
            <w:r w:rsidR="00765DFF">
              <w:rPr>
                <w:noProof/>
                <w:webHidden/>
              </w:rPr>
              <w:fldChar w:fldCharType="separate"/>
            </w:r>
            <w:r w:rsidR="00765DFF">
              <w:rPr>
                <w:noProof/>
                <w:webHidden/>
              </w:rPr>
              <w:t>3</w:t>
            </w:r>
            <w:r w:rsidR="00765DFF">
              <w:rPr>
                <w:noProof/>
                <w:webHidden/>
              </w:rPr>
              <w:fldChar w:fldCharType="end"/>
            </w:r>
          </w:hyperlink>
        </w:p>
        <w:p w:rsidR="00765DFF" w:rsidRDefault="004C3375">
          <w:pPr>
            <w:pStyle w:val="21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512106492" w:history="1">
            <w:r w:rsidR="00765DFF" w:rsidRPr="00FB0DCC">
              <w:rPr>
                <w:rStyle w:val="a4"/>
                <w:noProof/>
              </w:rPr>
              <w:t>2.1.</w:t>
            </w:r>
            <w:r w:rsidR="00765DFF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765DFF" w:rsidRPr="00FB0DCC">
              <w:rPr>
                <w:rStyle w:val="a4"/>
                <w:rFonts w:hint="eastAsia"/>
                <w:noProof/>
              </w:rPr>
              <w:t>在</w:t>
            </w:r>
            <w:r w:rsidR="00765DFF" w:rsidRPr="00FB0DCC">
              <w:rPr>
                <w:rStyle w:val="a4"/>
                <w:noProof/>
              </w:rPr>
              <w:t>Windows</w:t>
            </w:r>
            <w:r w:rsidR="00765DFF" w:rsidRPr="00FB0DCC">
              <w:rPr>
                <w:rStyle w:val="a4"/>
                <w:rFonts w:hint="eastAsia"/>
                <w:noProof/>
              </w:rPr>
              <w:t>下的实现：</w:t>
            </w:r>
            <w:r w:rsidR="00765DFF">
              <w:rPr>
                <w:noProof/>
                <w:webHidden/>
              </w:rPr>
              <w:tab/>
            </w:r>
            <w:r w:rsidR="00765DFF">
              <w:rPr>
                <w:noProof/>
                <w:webHidden/>
              </w:rPr>
              <w:fldChar w:fldCharType="begin"/>
            </w:r>
            <w:r w:rsidR="00765DFF">
              <w:rPr>
                <w:noProof/>
                <w:webHidden/>
              </w:rPr>
              <w:instrText xml:space="preserve"> PAGEREF _Toc512106492 \h </w:instrText>
            </w:r>
            <w:r w:rsidR="00765DFF">
              <w:rPr>
                <w:noProof/>
                <w:webHidden/>
              </w:rPr>
            </w:r>
            <w:r w:rsidR="00765DFF">
              <w:rPr>
                <w:noProof/>
                <w:webHidden/>
              </w:rPr>
              <w:fldChar w:fldCharType="separate"/>
            </w:r>
            <w:r w:rsidR="00765DFF">
              <w:rPr>
                <w:noProof/>
                <w:webHidden/>
              </w:rPr>
              <w:t>3</w:t>
            </w:r>
            <w:r w:rsidR="00765DFF">
              <w:rPr>
                <w:noProof/>
                <w:webHidden/>
              </w:rPr>
              <w:fldChar w:fldCharType="end"/>
            </w:r>
          </w:hyperlink>
        </w:p>
        <w:p w:rsidR="00765DFF" w:rsidRDefault="004C3375">
          <w:pPr>
            <w:pStyle w:val="21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512106493" w:history="1">
            <w:r w:rsidR="00765DFF" w:rsidRPr="00FB0DCC">
              <w:rPr>
                <w:rStyle w:val="a4"/>
                <w:noProof/>
              </w:rPr>
              <w:t>2.2.</w:t>
            </w:r>
            <w:r w:rsidR="00765DFF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765DFF" w:rsidRPr="00FB0DCC">
              <w:rPr>
                <w:rStyle w:val="a4"/>
                <w:rFonts w:hint="eastAsia"/>
                <w:noProof/>
              </w:rPr>
              <w:t>在</w:t>
            </w:r>
            <w:r w:rsidR="00765DFF" w:rsidRPr="00FB0DCC">
              <w:rPr>
                <w:rStyle w:val="a4"/>
                <w:noProof/>
              </w:rPr>
              <w:t>Linux</w:t>
            </w:r>
            <w:r w:rsidR="00765DFF" w:rsidRPr="00FB0DCC">
              <w:rPr>
                <w:rStyle w:val="a4"/>
                <w:rFonts w:hint="eastAsia"/>
                <w:noProof/>
              </w:rPr>
              <w:t>下的实现：</w:t>
            </w:r>
            <w:r w:rsidR="00765DFF">
              <w:rPr>
                <w:noProof/>
                <w:webHidden/>
              </w:rPr>
              <w:tab/>
            </w:r>
            <w:r w:rsidR="00765DFF">
              <w:rPr>
                <w:noProof/>
                <w:webHidden/>
              </w:rPr>
              <w:fldChar w:fldCharType="begin"/>
            </w:r>
            <w:r w:rsidR="00765DFF">
              <w:rPr>
                <w:noProof/>
                <w:webHidden/>
              </w:rPr>
              <w:instrText xml:space="preserve"> PAGEREF _Toc512106493 \h </w:instrText>
            </w:r>
            <w:r w:rsidR="00765DFF">
              <w:rPr>
                <w:noProof/>
                <w:webHidden/>
              </w:rPr>
            </w:r>
            <w:r w:rsidR="00765DFF">
              <w:rPr>
                <w:noProof/>
                <w:webHidden/>
              </w:rPr>
              <w:fldChar w:fldCharType="separate"/>
            </w:r>
            <w:r w:rsidR="00765DFF">
              <w:rPr>
                <w:noProof/>
                <w:webHidden/>
              </w:rPr>
              <w:t>3</w:t>
            </w:r>
            <w:r w:rsidR="00765DFF">
              <w:rPr>
                <w:noProof/>
                <w:webHidden/>
              </w:rPr>
              <w:fldChar w:fldCharType="end"/>
            </w:r>
          </w:hyperlink>
        </w:p>
        <w:p w:rsidR="00765DFF" w:rsidRDefault="004C3375">
          <w:pPr>
            <w:pStyle w:val="11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512106494" w:history="1">
            <w:r w:rsidR="00765DFF" w:rsidRPr="00FB0DCC">
              <w:rPr>
                <w:rStyle w:val="a4"/>
                <w:rFonts w:eastAsiaTheme="majorEastAsia" w:hint="eastAsia"/>
                <w:noProof/>
              </w:rPr>
              <w:t>三</w:t>
            </w:r>
            <w:r w:rsidR="00765DFF" w:rsidRPr="00FB0DCC">
              <w:rPr>
                <w:rStyle w:val="a4"/>
                <w:rFonts w:eastAsiaTheme="majorEastAsia" w:hint="eastAsia"/>
                <w:noProof/>
              </w:rPr>
              <w:t>.</w:t>
            </w:r>
            <w:r w:rsidR="00765DFF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765DFF" w:rsidRPr="00FB0DCC">
              <w:rPr>
                <w:rStyle w:val="a4"/>
                <w:rFonts w:hint="eastAsia"/>
                <w:noProof/>
              </w:rPr>
              <w:t>实验环境</w:t>
            </w:r>
            <w:r w:rsidR="00765DFF">
              <w:rPr>
                <w:noProof/>
                <w:webHidden/>
              </w:rPr>
              <w:tab/>
            </w:r>
            <w:r w:rsidR="00765DFF">
              <w:rPr>
                <w:noProof/>
                <w:webHidden/>
              </w:rPr>
              <w:fldChar w:fldCharType="begin"/>
            </w:r>
            <w:r w:rsidR="00765DFF">
              <w:rPr>
                <w:noProof/>
                <w:webHidden/>
              </w:rPr>
              <w:instrText xml:space="preserve"> PAGEREF _Toc512106494 \h </w:instrText>
            </w:r>
            <w:r w:rsidR="00765DFF">
              <w:rPr>
                <w:noProof/>
                <w:webHidden/>
              </w:rPr>
            </w:r>
            <w:r w:rsidR="00765DFF">
              <w:rPr>
                <w:noProof/>
                <w:webHidden/>
              </w:rPr>
              <w:fldChar w:fldCharType="separate"/>
            </w:r>
            <w:r w:rsidR="00765DFF">
              <w:rPr>
                <w:noProof/>
                <w:webHidden/>
              </w:rPr>
              <w:t>3</w:t>
            </w:r>
            <w:r w:rsidR="00765DFF">
              <w:rPr>
                <w:noProof/>
                <w:webHidden/>
              </w:rPr>
              <w:fldChar w:fldCharType="end"/>
            </w:r>
          </w:hyperlink>
        </w:p>
        <w:p w:rsidR="00765DFF" w:rsidRDefault="004C3375">
          <w:pPr>
            <w:pStyle w:val="11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512106495" w:history="1">
            <w:r w:rsidR="00765DFF" w:rsidRPr="00FB0DCC">
              <w:rPr>
                <w:rStyle w:val="a4"/>
                <w:rFonts w:eastAsiaTheme="majorEastAsia" w:hint="eastAsia"/>
                <w:noProof/>
              </w:rPr>
              <w:t>四</w:t>
            </w:r>
            <w:r w:rsidR="00765DFF" w:rsidRPr="00FB0DCC">
              <w:rPr>
                <w:rStyle w:val="a4"/>
                <w:rFonts w:eastAsiaTheme="majorEastAsia" w:hint="eastAsia"/>
                <w:noProof/>
              </w:rPr>
              <w:t>.</w:t>
            </w:r>
            <w:r w:rsidR="00765DFF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765DFF" w:rsidRPr="00FB0DCC">
              <w:rPr>
                <w:rStyle w:val="a4"/>
                <w:rFonts w:hint="eastAsia"/>
                <w:noProof/>
              </w:rPr>
              <w:t>实验过程</w:t>
            </w:r>
            <w:r w:rsidR="00765DFF">
              <w:rPr>
                <w:noProof/>
                <w:webHidden/>
              </w:rPr>
              <w:tab/>
            </w:r>
            <w:r w:rsidR="00765DFF">
              <w:rPr>
                <w:noProof/>
                <w:webHidden/>
              </w:rPr>
              <w:fldChar w:fldCharType="begin"/>
            </w:r>
            <w:r w:rsidR="00765DFF">
              <w:rPr>
                <w:noProof/>
                <w:webHidden/>
              </w:rPr>
              <w:instrText xml:space="preserve"> PAGEREF _Toc512106495 \h </w:instrText>
            </w:r>
            <w:r w:rsidR="00765DFF">
              <w:rPr>
                <w:noProof/>
                <w:webHidden/>
              </w:rPr>
            </w:r>
            <w:r w:rsidR="00765DFF">
              <w:rPr>
                <w:noProof/>
                <w:webHidden/>
              </w:rPr>
              <w:fldChar w:fldCharType="separate"/>
            </w:r>
            <w:r w:rsidR="00765DFF">
              <w:rPr>
                <w:noProof/>
                <w:webHidden/>
              </w:rPr>
              <w:t>3</w:t>
            </w:r>
            <w:r w:rsidR="00765DFF">
              <w:rPr>
                <w:noProof/>
                <w:webHidden/>
              </w:rPr>
              <w:fldChar w:fldCharType="end"/>
            </w:r>
          </w:hyperlink>
        </w:p>
        <w:p w:rsidR="00765DFF" w:rsidRDefault="004C3375">
          <w:pPr>
            <w:pStyle w:val="21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512106498" w:history="1">
            <w:r w:rsidR="00765DFF" w:rsidRPr="00FB0DCC">
              <w:rPr>
                <w:rStyle w:val="a4"/>
                <w:noProof/>
              </w:rPr>
              <w:t>4.1.</w:t>
            </w:r>
            <w:r w:rsidR="00765DFF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765DFF" w:rsidRPr="00FB0DCC">
              <w:rPr>
                <w:rStyle w:val="a4"/>
                <w:rFonts w:hint="eastAsia"/>
                <w:noProof/>
              </w:rPr>
              <w:t>实验思路：</w:t>
            </w:r>
            <w:r w:rsidR="00765DFF">
              <w:rPr>
                <w:noProof/>
                <w:webHidden/>
              </w:rPr>
              <w:tab/>
            </w:r>
            <w:r w:rsidR="00765DFF">
              <w:rPr>
                <w:noProof/>
                <w:webHidden/>
              </w:rPr>
              <w:fldChar w:fldCharType="begin"/>
            </w:r>
            <w:r w:rsidR="00765DFF">
              <w:rPr>
                <w:noProof/>
                <w:webHidden/>
              </w:rPr>
              <w:instrText xml:space="preserve"> PAGEREF _Toc512106498 \h </w:instrText>
            </w:r>
            <w:r w:rsidR="00765DFF">
              <w:rPr>
                <w:noProof/>
                <w:webHidden/>
              </w:rPr>
            </w:r>
            <w:r w:rsidR="00765DFF">
              <w:rPr>
                <w:noProof/>
                <w:webHidden/>
              </w:rPr>
              <w:fldChar w:fldCharType="separate"/>
            </w:r>
            <w:r w:rsidR="00765DFF">
              <w:rPr>
                <w:noProof/>
                <w:webHidden/>
              </w:rPr>
              <w:t>3</w:t>
            </w:r>
            <w:r w:rsidR="00765DFF">
              <w:rPr>
                <w:noProof/>
                <w:webHidden/>
              </w:rPr>
              <w:fldChar w:fldCharType="end"/>
            </w:r>
          </w:hyperlink>
        </w:p>
        <w:p w:rsidR="00765DFF" w:rsidRDefault="004C3375">
          <w:pPr>
            <w:pStyle w:val="31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512106499" w:history="1">
            <w:r w:rsidR="00765DFF" w:rsidRPr="00FB0DCC">
              <w:rPr>
                <w:rStyle w:val="a4"/>
                <w:noProof/>
              </w:rPr>
              <w:t>4.1.1.</w:t>
            </w:r>
            <w:r w:rsidR="00765DFF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765DFF" w:rsidRPr="00FB0DCC">
              <w:rPr>
                <w:rStyle w:val="a4"/>
                <w:noProof/>
              </w:rPr>
              <w:t>Mytime(</w:t>
            </w:r>
            <w:r w:rsidR="00765DFF" w:rsidRPr="00FB0DCC">
              <w:rPr>
                <w:rStyle w:val="a4"/>
                <w:rFonts w:hint="eastAsia"/>
                <w:noProof/>
              </w:rPr>
              <w:t>主进程</w:t>
            </w:r>
            <w:r w:rsidR="00765DFF" w:rsidRPr="00FB0DCC">
              <w:rPr>
                <w:rStyle w:val="a4"/>
                <w:noProof/>
              </w:rPr>
              <w:t>)</w:t>
            </w:r>
            <w:r w:rsidR="00765DFF">
              <w:rPr>
                <w:noProof/>
                <w:webHidden/>
              </w:rPr>
              <w:tab/>
            </w:r>
            <w:r w:rsidR="00765DFF">
              <w:rPr>
                <w:noProof/>
                <w:webHidden/>
              </w:rPr>
              <w:fldChar w:fldCharType="begin"/>
            </w:r>
            <w:r w:rsidR="00765DFF">
              <w:rPr>
                <w:noProof/>
                <w:webHidden/>
              </w:rPr>
              <w:instrText xml:space="preserve"> PAGEREF _Toc512106499 \h </w:instrText>
            </w:r>
            <w:r w:rsidR="00765DFF">
              <w:rPr>
                <w:noProof/>
                <w:webHidden/>
              </w:rPr>
            </w:r>
            <w:r w:rsidR="00765DFF">
              <w:rPr>
                <w:noProof/>
                <w:webHidden/>
              </w:rPr>
              <w:fldChar w:fldCharType="separate"/>
            </w:r>
            <w:r w:rsidR="00765DFF">
              <w:rPr>
                <w:noProof/>
                <w:webHidden/>
              </w:rPr>
              <w:t>3</w:t>
            </w:r>
            <w:r w:rsidR="00765DFF">
              <w:rPr>
                <w:noProof/>
                <w:webHidden/>
              </w:rPr>
              <w:fldChar w:fldCharType="end"/>
            </w:r>
          </w:hyperlink>
        </w:p>
        <w:p w:rsidR="00765DFF" w:rsidRDefault="004C3375">
          <w:pPr>
            <w:pStyle w:val="31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512106500" w:history="1">
            <w:r w:rsidR="00765DFF" w:rsidRPr="00FB0DCC">
              <w:rPr>
                <w:rStyle w:val="a4"/>
                <w:noProof/>
              </w:rPr>
              <w:t>4.1.2.</w:t>
            </w:r>
            <w:r w:rsidR="00765DFF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765DFF" w:rsidRPr="00FB0DCC">
              <w:rPr>
                <w:rStyle w:val="a4"/>
                <w:noProof/>
              </w:rPr>
              <w:t>HelloWorld(</w:t>
            </w:r>
            <w:r w:rsidR="00765DFF" w:rsidRPr="00FB0DCC">
              <w:rPr>
                <w:rStyle w:val="a4"/>
                <w:rFonts w:hint="eastAsia"/>
                <w:noProof/>
              </w:rPr>
              <w:t>子进程</w:t>
            </w:r>
            <w:r w:rsidR="00765DFF" w:rsidRPr="00FB0DCC">
              <w:rPr>
                <w:rStyle w:val="a4"/>
                <w:noProof/>
              </w:rPr>
              <w:t>)</w:t>
            </w:r>
            <w:r w:rsidR="00765DFF">
              <w:rPr>
                <w:noProof/>
                <w:webHidden/>
              </w:rPr>
              <w:tab/>
            </w:r>
            <w:r w:rsidR="00765DFF">
              <w:rPr>
                <w:noProof/>
                <w:webHidden/>
              </w:rPr>
              <w:fldChar w:fldCharType="begin"/>
            </w:r>
            <w:r w:rsidR="00765DFF">
              <w:rPr>
                <w:noProof/>
                <w:webHidden/>
              </w:rPr>
              <w:instrText xml:space="preserve"> PAGEREF _Toc512106500 \h </w:instrText>
            </w:r>
            <w:r w:rsidR="00765DFF">
              <w:rPr>
                <w:noProof/>
                <w:webHidden/>
              </w:rPr>
            </w:r>
            <w:r w:rsidR="00765DFF">
              <w:rPr>
                <w:noProof/>
                <w:webHidden/>
              </w:rPr>
              <w:fldChar w:fldCharType="separate"/>
            </w:r>
            <w:r w:rsidR="00765DFF">
              <w:rPr>
                <w:noProof/>
                <w:webHidden/>
              </w:rPr>
              <w:t>4</w:t>
            </w:r>
            <w:r w:rsidR="00765DFF">
              <w:rPr>
                <w:noProof/>
                <w:webHidden/>
              </w:rPr>
              <w:fldChar w:fldCharType="end"/>
            </w:r>
          </w:hyperlink>
        </w:p>
        <w:p w:rsidR="00765DFF" w:rsidRDefault="004C3375">
          <w:pPr>
            <w:pStyle w:val="21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512106501" w:history="1">
            <w:r w:rsidR="00765DFF" w:rsidRPr="00FB0DCC">
              <w:rPr>
                <w:rStyle w:val="a4"/>
                <w:noProof/>
              </w:rPr>
              <w:t>4.2.</w:t>
            </w:r>
            <w:r w:rsidR="00765DFF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765DFF" w:rsidRPr="00FB0DCC">
              <w:rPr>
                <w:rStyle w:val="a4"/>
                <w:noProof/>
              </w:rPr>
              <w:t>Windows</w:t>
            </w:r>
            <w:r w:rsidR="00765DFF" w:rsidRPr="00FB0DCC">
              <w:rPr>
                <w:rStyle w:val="a4"/>
                <w:rFonts w:hint="eastAsia"/>
                <w:noProof/>
              </w:rPr>
              <w:t>实现：</w:t>
            </w:r>
            <w:r w:rsidR="00765DFF">
              <w:rPr>
                <w:noProof/>
                <w:webHidden/>
              </w:rPr>
              <w:tab/>
            </w:r>
            <w:r w:rsidR="00765DFF">
              <w:rPr>
                <w:noProof/>
                <w:webHidden/>
              </w:rPr>
              <w:fldChar w:fldCharType="begin"/>
            </w:r>
            <w:r w:rsidR="00765DFF">
              <w:rPr>
                <w:noProof/>
                <w:webHidden/>
              </w:rPr>
              <w:instrText xml:space="preserve"> PAGEREF _Toc512106501 \h </w:instrText>
            </w:r>
            <w:r w:rsidR="00765DFF">
              <w:rPr>
                <w:noProof/>
                <w:webHidden/>
              </w:rPr>
            </w:r>
            <w:r w:rsidR="00765DFF">
              <w:rPr>
                <w:noProof/>
                <w:webHidden/>
              </w:rPr>
              <w:fldChar w:fldCharType="separate"/>
            </w:r>
            <w:r w:rsidR="00765DFF">
              <w:rPr>
                <w:noProof/>
                <w:webHidden/>
              </w:rPr>
              <w:t>4</w:t>
            </w:r>
            <w:r w:rsidR="00765DFF">
              <w:rPr>
                <w:noProof/>
                <w:webHidden/>
              </w:rPr>
              <w:fldChar w:fldCharType="end"/>
            </w:r>
          </w:hyperlink>
        </w:p>
        <w:p w:rsidR="00765DFF" w:rsidRDefault="004C3375">
          <w:pPr>
            <w:pStyle w:val="31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512106502" w:history="1">
            <w:r w:rsidR="00765DFF" w:rsidRPr="00FB0DCC">
              <w:rPr>
                <w:rStyle w:val="a4"/>
                <w:noProof/>
              </w:rPr>
              <w:t>4.2.1.</w:t>
            </w:r>
            <w:r w:rsidR="00765DFF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765DFF" w:rsidRPr="00FB0DCC">
              <w:rPr>
                <w:rStyle w:val="a4"/>
                <w:rFonts w:hint="eastAsia"/>
                <w:noProof/>
              </w:rPr>
              <w:t>步骤</w:t>
            </w:r>
            <w:r w:rsidR="00765DFF">
              <w:rPr>
                <w:noProof/>
                <w:webHidden/>
              </w:rPr>
              <w:tab/>
            </w:r>
            <w:r w:rsidR="00765DFF">
              <w:rPr>
                <w:noProof/>
                <w:webHidden/>
              </w:rPr>
              <w:fldChar w:fldCharType="begin"/>
            </w:r>
            <w:r w:rsidR="00765DFF">
              <w:rPr>
                <w:noProof/>
                <w:webHidden/>
              </w:rPr>
              <w:instrText xml:space="preserve"> PAGEREF _Toc512106502 \h </w:instrText>
            </w:r>
            <w:r w:rsidR="00765DFF">
              <w:rPr>
                <w:noProof/>
                <w:webHidden/>
              </w:rPr>
            </w:r>
            <w:r w:rsidR="00765DFF">
              <w:rPr>
                <w:noProof/>
                <w:webHidden/>
              </w:rPr>
              <w:fldChar w:fldCharType="separate"/>
            </w:r>
            <w:r w:rsidR="00765DFF">
              <w:rPr>
                <w:noProof/>
                <w:webHidden/>
              </w:rPr>
              <w:t>4</w:t>
            </w:r>
            <w:r w:rsidR="00765DFF">
              <w:rPr>
                <w:noProof/>
                <w:webHidden/>
              </w:rPr>
              <w:fldChar w:fldCharType="end"/>
            </w:r>
          </w:hyperlink>
        </w:p>
        <w:p w:rsidR="00765DFF" w:rsidRDefault="004C3375">
          <w:pPr>
            <w:pStyle w:val="31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512106503" w:history="1">
            <w:r w:rsidR="00765DFF" w:rsidRPr="00FB0DCC">
              <w:rPr>
                <w:rStyle w:val="a4"/>
                <w:noProof/>
              </w:rPr>
              <w:t>4.2.2.</w:t>
            </w:r>
            <w:r w:rsidR="00765DFF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765DFF" w:rsidRPr="00FB0DCC">
              <w:rPr>
                <w:rStyle w:val="a4"/>
                <w:rFonts w:hint="eastAsia"/>
                <w:noProof/>
              </w:rPr>
              <w:t>核心代码</w:t>
            </w:r>
            <w:r w:rsidR="00765DFF">
              <w:rPr>
                <w:noProof/>
                <w:webHidden/>
              </w:rPr>
              <w:tab/>
            </w:r>
            <w:r w:rsidR="00765DFF">
              <w:rPr>
                <w:noProof/>
                <w:webHidden/>
              </w:rPr>
              <w:fldChar w:fldCharType="begin"/>
            </w:r>
            <w:r w:rsidR="00765DFF">
              <w:rPr>
                <w:noProof/>
                <w:webHidden/>
              </w:rPr>
              <w:instrText xml:space="preserve"> PAGEREF _Toc512106503 \h </w:instrText>
            </w:r>
            <w:r w:rsidR="00765DFF">
              <w:rPr>
                <w:noProof/>
                <w:webHidden/>
              </w:rPr>
            </w:r>
            <w:r w:rsidR="00765DFF">
              <w:rPr>
                <w:noProof/>
                <w:webHidden/>
              </w:rPr>
              <w:fldChar w:fldCharType="separate"/>
            </w:r>
            <w:r w:rsidR="00765DFF">
              <w:rPr>
                <w:noProof/>
                <w:webHidden/>
              </w:rPr>
              <w:t>4</w:t>
            </w:r>
            <w:r w:rsidR="00765DFF">
              <w:rPr>
                <w:noProof/>
                <w:webHidden/>
              </w:rPr>
              <w:fldChar w:fldCharType="end"/>
            </w:r>
          </w:hyperlink>
        </w:p>
        <w:p w:rsidR="00765DFF" w:rsidRDefault="004C3375">
          <w:pPr>
            <w:pStyle w:val="21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512106504" w:history="1">
            <w:r w:rsidR="00765DFF" w:rsidRPr="00FB0DCC">
              <w:rPr>
                <w:rStyle w:val="a4"/>
                <w:noProof/>
              </w:rPr>
              <w:t>4.3.</w:t>
            </w:r>
            <w:r w:rsidR="00765DFF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765DFF" w:rsidRPr="00FB0DCC">
              <w:rPr>
                <w:rStyle w:val="a4"/>
                <w:noProof/>
              </w:rPr>
              <w:t>Linux</w:t>
            </w:r>
            <w:r w:rsidR="00765DFF" w:rsidRPr="00FB0DCC">
              <w:rPr>
                <w:rStyle w:val="a4"/>
                <w:rFonts w:hint="eastAsia"/>
                <w:noProof/>
              </w:rPr>
              <w:t>实现：</w:t>
            </w:r>
            <w:r w:rsidR="00765DFF">
              <w:rPr>
                <w:noProof/>
                <w:webHidden/>
              </w:rPr>
              <w:tab/>
            </w:r>
            <w:r w:rsidR="00765DFF">
              <w:rPr>
                <w:noProof/>
                <w:webHidden/>
              </w:rPr>
              <w:fldChar w:fldCharType="begin"/>
            </w:r>
            <w:r w:rsidR="00765DFF">
              <w:rPr>
                <w:noProof/>
                <w:webHidden/>
              </w:rPr>
              <w:instrText xml:space="preserve"> PAGEREF _Toc512106504 \h </w:instrText>
            </w:r>
            <w:r w:rsidR="00765DFF">
              <w:rPr>
                <w:noProof/>
                <w:webHidden/>
              </w:rPr>
            </w:r>
            <w:r w:rsidR="00765DFF">
              <w:rPr>
                <w:noProof/>
                <w:webHidden/>
              </w:rPr>
              <w:fldChar w:fldCharType="separate"/>
            </w:r>
            <w:r w:rsidR="00765DFF">
              <w:rPr>
                <w:noProof/>
                <w:webHidden/>
              </w:rPr>
              <w:t>5</w:t>
            </w:r>
            <w:r w:rsidR="00765DFF">
              <w:rPr>
                <w:noProof/>
                <w:webHidden/>
              </w:rPr>
              <w:fldChar w:fldCharType="end"/>
            </w:r>
          </w:hyperlink>
        </w:p>
        <w:p w:rsidR="00765DFF" w:rsidRDefault="004C3375">
          <w:pPr>
            <w:pStyle w:val="31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512106505" w:history="1">
            <w:r w:rsidR="00765DFF" w:rsidRPr="00FB0DCC">
              <w:rPr>
                <w:rStyle w:val="a4"/>
                <w:noProof/>
              </w:rPr>
              <w:t>4.3.1.</w:t>
            </w:r>
            <w:r w:rsidR="00765DFF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765DFF" w:rsidRPr="00FB0DCC">
              <w:rPr>
                <w:rStyle w:val="a4"/>
                <w:rFonts w:hint="eastAsia"/>
                <w:noProof/>
              </w:rPr>
              <w:t>步骤</w:t>
            </w:r>
            <w:r w:rsidR="00765DFF">
              <w:rPr>
                <w:noProof/>
                <w:webHidden/>
              </w:rPr>
              <w:tab/>
            </w:r>
            <w:r w:rsidR="00765DFF">
              <w:rPr>
                <w:noProof/>
                <w:webHidden/>
              </w:rPr>
              <w:fldChar w:fldCharType="begin"/>
            </w:r>
            <w:r w:rsidR="00765DFF">
              <w:rPr>
                <w:noProof/>
                <w:webHidden/>
              </w:rPr>
              <w:instrText xml:space="preserve"> PAGEREF _Toc512106505 \h </w:instrText>
            </w:r>
            <w:r w:rsidR="00765DFF">
              <w:rPr>
                <w:noProof/>
                <w:webHidden/>
              </w:rPr>
            </w:r>
            <w:r w:rsidR="00765DFF">
              <w:rPr>
                <w:noProof/>
                <w:webHidden/>
              </w:rPr>
              <w:fldChar w:fldCharType="separate"/>
            </w:r>
            <w:r w:rsidR="00765DFF">
              <w:rPr>
                <w:noProof/>
                <w:webHidden/>
              </w:rPr>
              <w:t>5</w:t>
            </w:r>
            <w:r w:rsidR="00765DFF">
              <w:rPr>
                <w:noProof/>
                <w:webHidden/>
              </w:rPr>
              <w:fldChar w:fldCharType="end"/>
            </w:r>
          </w:hyperlink>
        </w:p>
        <w:p w:rsidR="00765DFF" w:rsidRDefault="004C3375">
          <w:pPr>
            <w:pStyle w:val="31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512106506" w:history="1">
            <w:r w:rsidR="00765DFF" w:rsidRPr="00FB0DCC">
              <w:rPr>
                <w:rStyle w:val="a4"/>
                <w:noProof/>
              </w:rPr>
              <w:t>4.3.2.</w:t>
            </w:r>
            <w:r w:rsidR="00765DFF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765DFF" w:rsidRPr="00FB0DCC">
              <w:rPr>
                <w:rStyle w:val="a4"/>
                <w:rFonts w:hint="eastAsia"/>
                <w:noProof/>
              </w:rPr>
              <w:t>核心代码</w:t>
            </w:r>
            <w:r w:rsidR="00765DFF">
              <w:rPr>
                <w:noProof/>
                <w:webHidden/>
              </w:rPr>
              <w:tab/>
            </w:r>
            <w:r w:rsidR="00765DFF">
              <w:rPr>
                <w:noProof/>
                <w:webHidden/>
              </w:rPr>
              <w:fldChar w:fldCharType="begin"/>
            </w:r>
            <w:r w:rsidR="00765DFF">
              <w:rPr>
                <w:noProof/>
                <w:webHidden/>
              </w:rPr>
              <w:instrText xml:space="preserve"> PAGEREF _Toc512106506 \h </w:instrText>
            </w:r>
            <w:r w:rsidR="00765DFF">
              <w:rPr>
                <w:noProof/>
                <w:webHidden/>
              </w:rPr>
            </w:r>
            <w:r w:rsidR="00765DFF">
              <w:rPr>
                <w:noProof/>
                <w:webHidden/>
              </w:rPr>
              <w:fldChar w:fldCharType="separate"/>
            </w:r>
            <w:r w:rsidR="00765DFF">
              <w:rPr>
                <w:noProof/>
                <w:webHidden/>
              </w:rPr>
              <w:t>5</w:t>
            </w:r>
            <w:r w:rsidR="00765DFF">
              <w:rPr>
                <w:noProof/>
                <w:webHidden/>
              </w:rPr>
              <w:fldChar w:fldCharType="end"/>
            </w:r>
          </w:hyperlink>
        </w:p>
        <w:p w:rsidR="00765DFF" w:rsidRDefault="004C3375">
          <w:pPr>
            <w:pStyle w:val="11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512106507" w:history="1">
            <w:r w:rsidR="00765DFF" w:rsidRPr="00FB0DCC">
              <w:rPr>
                <w:rStyle w:val="a4"/>
                <w:rFonts w:eastAsiaTheme="majorEastAsia" w:hint="eastAsia"/>
                <w:noProof/>
              </w:rPr>
              <w:t>五</w:t>
            </w:r>
            <w:r w:rsidR="00765DFF" w:rsidRPr="00FB0DCC">
              <w:rPr>
                <w:rStyle w:val="a4"/>
                <w:rFonts w:eastAsiaTheme="majorEastAsia" w:hint="eastAsia"/>
                <w:noProof/>
              </w:rPr>
              <w:t>.</w:t>
            </w:r>
            <w:r w:rsidR="00765DFF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765DFF" w:rsidRPr="00FB0DCC">
              <w:rPr>
                <w:rStyle w:val="a4"/>
                <w:rFonts w:hint="eastAsia"/>
                <w:noProof/>
              </w:rPr>
              <w:t>实验结果</w:t>
            </w:r>
            <w:r w:rsidR="00765DFF">
              <w:rPr>
                <w:noProof/>
                <w:webHidden/>
              </w:rPr>
              <w:tab/>
            </w:r>
            <w:r w:rsidR="00765DFF">
              <w:rPr>
                <w:noProof/>
                <w:webHidden/>
              </w:rPr>
              <w:fldChar w:fldCharType="begin"/>
            </w:r>
            <w:r w:rsidR="00765DFF">
              <w:rPr>
                <w:noProof/>
                <w:webHidden/>
              </w:rPr>
              <w:instrText xml:space="preserve"> PAGEREF _Toc512106507 \h </w:instrText>
            </w:r>
            <w:r w:rsidR="00765DFF">
              <w:rPr>
                <w:noProof/>
                <w:webHidden/>
              </w:rPr>
            </w:r>
            <w:r w:rsidR="00765DFF">
              <w:rPr>
                <w:noProof/>
                <w:webHidden/>
              </w:rPr>
              <w:fldChar w:fldCharType="separate"/>
            </w:r>
            <w:r w:rsidR="00765DFF">
              <w:rPr>
                <w:noProof/>
                <w:webHidden/>
              </w:rPr>
              <w:t>6</w:t>
            </w:r>
            <w:r w:rsidR="00765DFF">
              <w:rPr>
                <w:noProof/>
                <w:webHidden/>
              </w:rPr>
              <w:fldChar w:fldCharType="end"/>
            </w:r>
          </w:hyperlink>
        </w:p>
        <w:p w:rsidR="00765DFF" w:rsidRDefault="004C3375">
          <w:pPr>
            <w:pStyle w:val="21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512106509" w:history="1">
            <w:r w:rsidR="00765DFF" w:rsidRPr="00FB0DCC">
              <w:rPr>
                <w:rStyle w:val="a4"/>
                <w:noProof/>
              </w:rPr>
              <w:t>5.1.</w:t>
            </w:r>
            <w:r w:rsidR="00765DFF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765DFF" w:rsidRPr="00FB0DCC">
              <w:rPr>
                <w:rStyle w:val="a4"/>
                <w:noProof/>
              </w:rPr>
              <w:t>Windows</w:t>
            </w:r>
            <w:r w:rsidR="00765DFF" w:rsidRPr="00FB0DCC">
              <w:rPr>
                <w:rStyle w:val="a4"/>
                <w:rFonts w:hint="eastAsia"/>
                <w:noProof/>
              </w:rPr>
              <w:t>运行结果</w:t>
            </w:r>
            <w:r w:rsidR="00765DFF">
              <w:rPr>
                <w:noProof/>
                <w:webHidden/>
              </w:rPr>
              <w:tab/>
            </w:r>
            <w:r w:rsidR="00765DFF">
              <w:rPr>
                <w:noProof/>
                <w:webHidden/>
              </w:rPr>
              <w:fldChar w:fldCharType="begin"/>
            </w:r>
            <w:r w:rsidR="00765DFF">
              <w:rPr>
                <w:noProof/>
                <w:webHidden/>
              </w:rPr>
              <w:instrText xml:space="preserve"> PAGEREF _Toc512106509 \h </w:instrText>
            </w:r>
            <w:r w:rsidR="00765DFF">
              <w:rPr>
                <w:noProof/>
                <w:webHidden/>
              </w:rPr>
            </w:r>
            <w:r w:rsidR="00765DFF">
              <w:rPr>
                <w:noProof/>
                <w:webHidden/>
              </w:rPr>
              <w:fldChar w:fldCharType="separate"/>
            </w:r>
            <w:r w:rsidR="00765DFF">
              <w:rPr>
                <w:noProof/>
                <w:webHidden/>
              </w:rPr>
              <w:t>6</w:t>
            </w:r>
            <w:r w:rsidR="00765DFF">
              <w:rPr>
                <w:noProof/>
                <w:webHidden/>
              </w:rPr>
              <w:fldChar w:fldCharType="end"/>
            </w:r>
          </w:hyperlink>
        </w:p>
        <w:p w:rsidR="00765DFF" w:rsidRDefault="004C3375">
          <w:pPr>
            <w:pStyle w:val="21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512106510" w:history="1">
            <w:r w:rsidR="00765DFF" w:rsidRPr="00FB0DCC">
              <w:rPr>
                <w:rStyle w:val="a4"/>
                <w:noProof/>
              </w:rPr>
              <w:t>5.2.</w:t>
            </w:r>
            <w:r w:rsidR="00765DFF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765DFF" w:rsidRPr="00FB0DCC">
              <w:rPr>
                <w:rStyle w:val="a4"/>
                <w:noProof/>
              </w:rPr>
              <w:t>Linux</w:t>
            </w:r>
            <w:r w:rsidR="00765DFF" w:rsidRPr="00FB0DCC">
              <w:rPr>
                <w:rStyle w:val="a4"/>
                <w:rFonts w:hint="eastAsia"/>
                <w:noProof/>
              </w:rPr>
              <w:t>运行结果</w:t>
            </w:r>
            <w:r w:rsidR="00765DFF">
              <w:rPr>
                <w:noProof/>
                <w:webHidden/>
              </w:rPr>
              <w:tab/>
            </w:r>
            <w:r w:rsidR="00765DFF">
              <w:rPr>
                <w:noProof/>
                <w:webHidden/>
              </w:rPr>
              <w:fldChar w:fldCharType="begin"/>
            </w:r>
            <w:r w:rsidR="00765DFF">
              <w:rPr>
                <w:noProof/>
                <w:webHidden/>
              </w:rPr>
              <w:instrText xml:space="preserve"> PAGEREF _Toc512106510 \h </w:instrText>
            </w:r>
            <w:r w:rsidR="00765DFF">
              <w:rPr>
                <w:noProof/>
                <w:webHidden/>
              </w:rPr>
            </w:r>
            <w:r w:rsidR="00765DFF">
              <w:rPr>
                <w:noProof/>
                <w:webHidden/>
              </w:rPr>
              <w:fldChar w:fldCharType="separate"/>
            </w:r>
            <w:r w:rsidR="00765DFF">
              <w:rPr>
                <w:noProof/>
                <w:webHidden/>
              </w:rPr>
              <w:t>6</w:t>
            </w:r>
            <w:r w:rsidR="00765DFF">
              <w:rPr>
                <w:noProof/>
                <w:webHidden/>
              </w:rPr>
              <w:fldChar w:fldCharType="end"/>
            </w:r>
          </w:hyperlink>
        </w:p>
        <w:p w:rsidR="00765DFF" w:rsidRDefault="004C3375">
          <w:pPr>
            <w:pStyle w:val="11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512106511" w:history="1">
            <w:r w:rsidR="00765DFF" w:rsidRPr="00FB0DCC">
              <w:rPr>
                <w:rStyle w:val="a4"/>
                <w:rFonts w:eastAsiaTheme="majorEastAsia" w:hint="eastAsia"/>
                <w:noProof/>
              </w:rPr>
              <w:t>六</w:t>
            </w:r>
            <w:r w:rsidR="00765DFF" w:rsidRPr="00FB0DCC">
              <w:rPr>
                <w:rStyle w:val="a4"/>
                <w:rFonts w:eastAsiaTheme="majorEastAsia" w:hint="eastAsia"/>
                <w:noProof/>
              </w:rPr>
              <w:t>.</w:t>
            </w:r>
            <w:r w:rsidR="00765DFF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765DFF" w:rsidRPr="00FB0DCC">
              <w:rPr>
                <w:rStyle w:val="a4"/>
                <w:rFonts w:hint="eastAsia"/>
                <w:noProof/>
              </w:rPr>
              <w:t>心得体会</w:t>
            </w:r>
            <w:r w:rsidR="00765DFF">
              <w:rPr>
                <w:noProof/>
                <w:webHidden/>
              </w:rPr>
              <w:tab/>
            </w:r>
            <w:r w:rsidR="00765DFF">
              <w:rPr>
                <w:noProof/>
                <w:webHidden/>
              </w:rPr>
              <w:fldChar w:fldCharType="begin"/>
            </w:r>
            <w:r w:rsidR="00765DFF">
              <w:rPr>
                <w:noProof/>
                <w:webHidden/>
              </w:rPr>
              <w:instrText xml:space="preserve"> PAGEREF _Toc512106511 \h </w:instrText>
            </w:r>
            <w:r w:rsidR="00765DFF">
              <w:rPr>
                <w:noProof/>
                <w:webHidden/>
              </w:rPr>
            </w:r>
            <w:r w:rsidR="00765DFF">
              <w:rPr>
                <w:noProof/>
                <w:webHidden/>
              </w:rPr>
              <w:fldChar w:fldCharType="separate"/>
            </w:r>
            <w:r w:rsidR="00765DFF">
              <w:rPr>
                <w:noProof/>
                <w:webHidden/>
              </w:rPr>
              <w:t>6</w:t>
            </w:r>
            <w:r w:rsidR="00765DFF">
              <w:rPr>
                <w:noProof/>
                <w:webHidden/>
              </w:rPr>
              <w:fldChar w:fldCharType="end"/>
            </w:r>
          </w:hyperlink>
        </w:p>
        <w:p w:rsidR="00765DFF" w:rsidRDefault="004C3375">
          <w:pPr>
            <w:pStyle w:val="11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512106512" w:history="1">
            <w:r w:rsidR="00765DFF" w:rsidRPr="00FB0DCC">
              <w:rPr>
                <w:rStyle w:val="a4"/>
                <w:rFonts w:eastAsiaTheme="majorEastAsia" w:hint="eastAsia"/>
                <w:noProof/>
              </w:rPr>
              <w:t>七</w:t>
            </w:r>
            <w:r w:rsidR="00765DFF" w:rsidRPr="00FB0DCC">
              <w:rPr>
                <w:rStyle w:val="a4"/>
                <w:rFonts w:eastAsiaTheme="majorEastAsia" w:hint="eastAsia"/>
                <w:noProof/>
              </w:rPr>
              <w:t>.</w:t>
            </w:r>
            <w:r w:rsidR="00765DFF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765DFF" w:rsidRPr="00FB0DCC">
              <w:rPr>
                <w:rStyle w:val="a4"/>
                <w:rFonts w:hint="eastAsia"/>
                <w:noProof/>
              </w:rPr>
              <w:t>附录</w:t>
            </w:r>
            <w:r w:rsidR="00765DFF">
              <w:rPr>
                <w:noProof/>
                <w:webHidden/>
              </w:rPr>
              <w:tab/>
            </w:r>
            <w:r w:rsidR="00765DFF">
              <w:rPr>
                <w:noProof/>
                <w:webHidden/>
              </w:rPr>
              <w:fldChar w:fldCharType="begin"/>
            </w:r>
            <w:r w:rsidR="00765DFF">
              <w:rPr>
                <w:noProof/>
                <w:webHidden/>
              </w:rPr>
              <w:instrText xml:space="preserve"> PAGEREF _Toc512106512 \h </w:instrText>
            </w:r>
            <w:r w:rsidR="00765DFF">
              <w:rPr>
                <w:noProof/>
                <w:webHidden/>
              </w:rPr>
            </w:r>
            <w:r w:rsidR="00765DFF">
              <w:rPr>
                <w:noProof/>
                <w:webHidden/>
              </w:rPr>
              <w:fldChar w:fldCharType="separate"/>
            </w:r>
            <w:r w:rsidR="00765DFF">
              <w:rPr>
                <w:noProof/>
                <w:webHidden/>
              </w:rPr>
              <w:t>7</w:t>
            </w:r>
            <w:r w:rsidR="00765DFF">
              <w:rPr>
                <w:noProof/>
                <w:webHidden/>
              </w:rPr>
              <w:fldChar w:fldCharType="end"/>
            </w:r>
          </w:hyperlink>
        </w:p>
        <w:p w:rsidR="00663D52" w:rsidRDefault="00E22F71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663D52" w:rsidRDefault="00663D52">
      <w:pPr>
        <w:spacing w:after="160" w:line="259" w:lineRule="auto"/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 w:rsidR="00E22F71" w:rsidRDefault="000A588D" w:rsidP="000A588D">
      <w:pPr>
        <w:pStyle w:val="1"/>
      </w:pPr>
      <w:bookmarkStart w:id="0" w:name="_Toc512106488"/>
      <w:r>
        <w:rPr>
          <w:rFonts w:hint="eastAsia"/>
        </w:rPr>
        <w:lastRenderedPageBreak/>
        <w:t>实验目的</w:t>
      </w:r>
      <w:bookmarkEnd w:id="0"/>
    </w:p>
    <w:p w:rsidR="007672E8" w:rsidRDefault="007672E8" w:rsidP="007672E8">
      <w:pPr>
        <w:ind w:left="288"/>
        <w:rPr>
          <w:lang w:eastAsia="zh-CN"/>
        </w:rPr>
      </w:pPr>
      <w:r>
        <w:rPr>
          <w:rFonts w:hint="eastAsia"/>
          <w:lang w:eastAsia="zh-CN"/>
        </w:rPr>
        <w:t>分别在</w:t>
      </w:r>
      <w:r>
        <w:rPr>
          <w:rFonts w:hint="eastAsia"/>
          <w:lang w:eastAsia="zh-CN"/>
        </w:rPr>
        <w:t>Windows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Linux</w:t>
      </w:r>
      <w:r>
        <w:rPr>
          <w:rFonts w:hint="eastAsia"/>
          <w:lang w:eastAsia="zh-CN"/>
        </w:rPr>
        <w:t>上实现</w:t>
      </w:r>
      <w:r>
        <w:rPr>
          <w:rFonts w:hint="eastAsia"/>
          <w:lang w:eastAsia="zh-CN"/>
        </w:rPr>
        <w:t>Unix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time</w:t>
      </w:r>
      <w:r>
        <w:rPr>
          <w:rFonts w:hint="eastAsia"/>
          <w:lang w:eastAsia="zh-CN"/>
        </w:rPr>
        <w:t>命令，取名为</w:t>
      </w:r>
      <w:r>
        <w:rPr>
          <w:rFonts w:hint="eastAsia"/>
          <w:lang w:eastAsia="zh-CN"/>
        </w:rPr>
        <w:t>mytime</w:t>
      </w:r>
    </w:p>
    <w:p w:rsidR="007672E8" w:rsidRPr="007672E8" w:rsidRDefault="007672E8" w:rsidP="007672E8">
      <w:pPr>
        <w:ind w:left="288"/>
        <w:rPr>
          <w:lang w:eastAsia="zh-CN"/>
        </w:rPr>
      </w:pPr>
      <w:r>
        <w:rPr>
          <w:rFonts w:hint="eastAsia"/>
          <w:lang w:eastAsia="zh-CN"/>
        </w:rPr>
        <w:t>用</w:t>
      </w:r>
      <w:r>
        <w:rPr>
          <w:rFonts w:hint="eastAsia"/>
          <w:lang w:eastAsia="zh-CN"/>
        </w:rPr>
        <w:t>mytime</w:t>
      </w:r>
      <w:r>
        <w:rPr>
          <w:rFonts w:hint="eastAsia"/>
          <w:lang w:eastAsia="zh-CN"/>
        </w:rPr>
        <w:t>命令记录某可执行程序的运行时间，要求用命令行参数执行</w:t>
      </w:r>
      <w:r w:rsidR="0082434C">
        <w:rPr>
          <w:rFonts w:hint="eastAsia"/>
          <w:lang w:eastAsia="zh-CN"/>
        </w:rPr>
        <w:t>该</w:t>
      </w:r>
      <w:r>
        <w:rPr>
          <w:rFonts w:hint="eastAsia"/>
          <w:lang w:eastAsia="zh-CN"/>
        </w:rPr>
        <w:t>可执行程序，并为该可执行程序创建一个独立的进程。</w:t>
      </w:r>
    </w:p>
    <w:p w:rsidR="000A588D" w:rsidRDefault="000A588D" w:rsidP="000A588D">
      <w:pPr>
        <w:pStyle w:val="1"/>
      </w:pPr>
      <w:bookmarkStart w:id="1" w:name="_Toc512106489"/>
      <w:r>
        <w:rPr>
          <w:rFonts w:hint="eastAsia"/>
        </w:rPr>
        <w:t>实验内容</w:t>
      </w:r>
      <w:bookmarkEnd w:id="1"/>
    </w:p>
    <w:p w:rsidR="00D9345A" w:rsidRPr="00D9345A" w:rsidRDefault="00D9345A" w:rsidP="00D9345A">
      <w:pPr>
        <w:pStyle w:val="a0"/>
        <w:numPr>
          <w:ilvl w:val="0"/>
          <w:numId w:val="3"/>
        </w:numPr>
        <w:spacing w:before="100"/>
        <w:outlineLvl w:val="1"/>
        <w:rPr>
          <w:rFonts w:ascii="黑体" w:eastAsia="黑体" w:hAnsi="黑体"/>
          <w:vanish/>
          <w:sz w:val="28"/>
          <w:szCs w:val="28"/>
          <w:lang w:eastAsia="zh-CN"/>
        </w:rPr>
      </w:pPr>
      <w:bookmarkStart w:id="2" w:name="_Toc512090959"/>
      <w:bookmarkStart w:id="3" w:name="_Toc512103213"/>
      <w:bookmarkStart w:id="4" w:name="_Toc512106341"/>
      <w:bookmarkStart w:id="5" w:name="_Toc512106490"/>
      <w:bookmarkEnd w:id="2"/>
      <w:bookmarkEnd w:id="3"/>
      <w:bookmarkEnd w:id="4"/>
      <w:bookmarkEnd w:id="5"/>
    </w:p>
    <w:p w:rsidR="00D9345A" w:rsidRPr="00D9345A" w:rsidRDefault="00D9345A" w:rsidP="00D9345A">
      <w:pPr>
        <w:pStyle w:val="a0"/>
        <w:numPr>
          <w:ilvl w:val="0"/>
          <w:numId w:val="3"/>
        </w:numPr>
        <w:spacing w:before="100"/>
        <w:outlineLvl w:val="1"/>
        <w:rPr>
          <w:rFonts w:ascii="黑体" w:eastAsia="黑体" w:hAnsi="黑体"/>
          <w:vanish/>
          <w:sz w:val="28"/>
          <w:szCs w:val="28"/>
          <w:lang w:eastAsia="zh-CN"/>
        </w:rPr>
      </w:pPr>
      <w:bookmarkStart w:id="6" w:name="_Toc512090960"/>
      <w:bookmarkStart w:id="7" w:name="_Toc512103214"/>
      <w:bookmarkStart w:id="8" w:name="_Toc512106342"/>
      <w:bookmarkStart w:id="9" w:name="_Toc512106491"/>
      <w:bookmarkEnd w:id="6"/>
      <w:bookmarkEnd w:id="7"/>
      <w:bookmarkEnd w:id="8"/>
      <w:bookmarkEnd w:id="9"/>
    </w:p>
    <w:p w:rsidR="0082434C" w:rsidRDefault="0082434C" w:rsidP="00D9345A">
      <w:pPr>
        <w:pStyle w:val="2"/>
      </w:pPr>
      <w:bookmarkStart w:id="10" w:name="_Toc512106492"/>
      <w:r>
        <w:rPr>
          <w:rFonts w:hint="eastAsia"/>
        </w:rPr>
        <w:t>在Windows下的实现：</w:t>
      </w:r>
      <w:bookmarkEnd w:id="10"/>
    </w:p>
    <w:p w:rsidR="0082434C" w:rsidRDefault="0082434C" w:rsidP="002A664F">
      <w:pPr>
        <w:pStyle w:val="a9"/>
        <w:numPr>
          <w:ilvl w:val="0"/>
          <w:numId w:val="8"/>
        </w:numPr>
      </w:pPr>
      <w:r>
        <w:rPr>
          <w:rFonts w:hint="eastAsia"/>
        </w:rPr>
        <w:t>使用CreateProcess</w:t>
      </w:r>
      <w:r>
        <w:t>()</w:t>
      </w:r>
      <w:r>
        <w:rPr>
          <w:rFonts w:hint="eastAsia"/>
        </w:rPr>
        <w:t>来创建进程。</w:t>
      </w:r>
    </w:p>
    <w:p w:rsidR="0082434C" w:rsidRDefault="0082434C" w:rsidP="002A664F">
      <w:pPr>
        <w:pStyle w:val="a9"/>
        <w:numPr>
          <w:ilvl w:val="0"/>
          <w:numId w:val="8"/>
        </w:numPr>
      </w:pPr>
      <w:r>
        <w:rPr>
          <w:rFonts w:hint="eastAsia"/>
        </w:rPr>
        <w:t>使用WaitForSingleObiect</w:t>
      </w:r>
      <w:r>
        <w:t>()</w:t>
      </w:r>
      <w:r>
        <w:rPr>
          <w:rFonts w:hint="eastAsia"/>
        </w:rPr>
        <w:t>在“mytime”命令和</w:t>
      </w:r>
      <w:r w:rsidR="002A664F">
        <w:rPr>
          <w:rFonts w:hint="eastAsia"/>
        </w:rPr>
        <w:t>新创建的进程之间同步。</w:t>
      </w:r>
    </w:p>
    <w:p w:rsidR="002A664F" w:rsidRPr="0082434C" w:rsidRDefault="002A664F" w:rsidP="002A664F">
      <w:pPr>
        <w:pStyle w:val="a9"/>
        <w:numPr>
          <w:ilvl w:val="0"/>
          <w:numId w:val="8"/>
        </w:numPr>
      </w:pPr>
      <w:r>
        <w:rPr>
          <w:rFonts w:hint="eastAsia"/>
        </w:rPr>
        <w:t>调用GetSystemTime</w:t>
      </w:r>
      <w:r>
        <w:t>()</w:t>
      </w:r>
      <w:r>
        <w:rPr>
          <w:rFonts w:hint="eastAsia"/>
        </w:rPr>
        <w:t>获取时间。</w:t>
      </w:r>
    </w:p>
    <w:p w:rsidR="0082434C" w:rsidRDefault="0082434C" w:rsidP="0082434C">
      <w:pPr>
        <w:pStyle w:val="2"/>
      </w:pPr>
      <w:bookmarkStart w:id="11" w:name="_Toc512106493"/>
      <w:r>
        <w:rPr>
          <w:rFonts w:hint="eastAsia"/>
        </w:rPr>
        <w:t>在Linux下的实现：</w:t>
      </w:r>
      <w:bookmarkEnd w:id="11"/>
    </w:p>
    <w:p w:rsidR="00A97BDA" w:rsidRDefault="00A97BDA" w:rsidP="00A97BDA">
      <w:pPr>
        <w:pStyle w:val="a9"/>
        <w:numPr>
          <w:ilvl w:val="0"/>
          <w:numId w:val="9"/>
        </w:numPr>
      </w:pPr>
      <w:r>
        <w:rPr>
          <w:rFonts w:hint="eastAsia"/>
        </w:rPr>
        <w:t>使用fork</w:t>
      </w:r>
      <w:r>
        <w:t>()/execv()</w:t>
      </w:r>
      <w:r>
        <w:rPr>
          <w:rFonts w:hint="eastAsia"/>
        </w:rPr>
        <w:t>来创建进程运行程序。</w:t>
      </w:r>
    </w:p>
    <w:p w:rsidR="00A97BDA" w:rsidRDefault="00A97BDA" w:rsidP="00A97BDA">
      <w:pPr>
        <w:pStyle w:val="a9"/>
        <w:numPr>
          <w:ilvl w:val="0"/>
          <w:numId w:val="9"/>
        </w:numPr>
      </w:pPr>
      <w:r>
        <w:rPr>
          <w:rFonts w:hint="eastAsia"/>
        </w:rPr>
        <w:t>使用wait</w:t>
      </w:r>
      <w:r>
        <w:t>()</w:t>
      </w:r>
      <w:r>
        <w:rPr>
          <w:rFonts w:hint="eastAsia"/>
        </w:rPr>
        <w:t>等待新创建的进程结束</w:t>
      </w:r>
    </w:p>
    <w:p w:rsidR="00A97BDA" w:rsidRPr="00A97BDA" w:rsidRDefault="00A97BDA" w:rsidP="00A97BDA">
      <w:pPr>
        <w:pStyle w:val="a9"/>
        <w:numPr>
          <w:ilvl w:val="0"/>
          <w:numId w:val="9"/>
        </w:numPr>
      </w:pPr>
      <w:r>
        <w:rPr>
          <w:rFonts w:hint="eastAsia"/>
        </w:rPr>
        <w:t>调用gettimeofday</w:t>
      </w:r>
      <w:r>
        <w:t>()</w:t>
      </w:r>
      <w:r>
        <w:rPr>
          <w:rFonts w:hint="eastAsia"/>
        </w:rPr>
        <w:t>来获取时间</w:t>
      </w:r>
    </w:p>
    <w:p w:rsidR="000A588D" w:rsidRDefault="000A588D" w:rsidP="000A588D">
      <w:pPr>
        <w:pStyle w:val="1"/>
      </w:pPr>
      <w:bookmarkStart w:id="12" w:name="_Toc512106494"/>
      <w:r>
        <w:rPr>
          <w:rFonts w:hint="eastAsia"/>
        </w:rPr>
        <w:t>实验环境</w:t>
      </w:r>
      <w:bookmarkEnd w:id="12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3A29F0" w:rsidTr="008147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3A29F0" w:rsidRDefault="003A29F0" w:rsidP="003A29F0">
            <w:pPr>
              <w:rPr>
                <w:lang w:eastAsia="zh-CN"/>
              </w:rPr>
            </w:pPr>
          </w:p>
        </w:tc>
        <w:tc>
          <w:tcPr>
            <w:tcW w:w="2877" w:type="dxa"/>
          </w:tcPr>
          <w:p w:rsidR="003A29F0" w:rsidRDefault="003A29F0" w:rsidP="003A29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Windows</w:t>
            </w:r>
          </w:p>
        </w:tc>
        <w:tc>
          <w:tcPr>
            <w:tcW w:w="2877" w:type="dxa"/>
          </w:tcPr>
          <w:p w:rsidR="003A29F0" w:rsidRDefault="003A29F0" w:rsidP="003A29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Linux</w:t>
            </w:r>
          </w:p>
        </w:tc>
      </w:tr>
      <w:tr w:rsidR="003A29F0" w:rsidTr="00814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3A29F0" w:rsidRDefault="003A29F0" w:rsidP="003A29F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操作系统</w:t>
            </w:r>
          </w:p>
        </w:tc>
        <w:tc>
          <w:tcPr>
            <w:tcW w:w="2877" w:type="dxa"/>
          </w:tcPr>
          <w:p w:rsidR="003A29F0" w:rsidRDefault="003A29F0" w:rsidP="003A2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Windows10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64bit</w:t>
            </w:r>
          </w:p>
        </w:tc>
        <w:tc>
          <w:tcPr>
            <w:tcW w:w="2877" w:type="dxa"/>
          </w:tcPr>
          <w:p w:rsidR="003A29F0" w:rsidRDefault="003A29F0" w:rsidP="003A2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Ubuntu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16.04LTS</w:t>
            </w:r>
          </w:p>
        </w:tc>
      </w:tr>
      <w:tr w:rsidR="003A29F0" w:rsidTr="008147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3A29F0" w:rsidRDefault="003A29F0" w:rsidP="003A29F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编译器</w:t>
            </w:r>
          </w:p>
        </w:tc>
        <w:tc>
          <w:tcPr>
            <w:tcW w:w="2877" w:type="dxa"/>
          </w:tcPr>
          <w:p w:rsidR="003A29F0" w:rsidRDefault="003A29F0" w:rsidP="003A2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Visual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Studio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2017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IDE</w:t>
            </w:r>
          </w:p>
        </w:tc>
        <w:tc>
          <w:tcPr>
            <w:tcW w:w="2877" w:type="dxa"/>
          </w:tcPr>
          <w:p w:rsidR="003A29F0" w:rsidRDefault="003A29F0" w:rsidP="003A2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G</w:t>
            </w:r>
            <w:r>
              <w:rPr>
                <w:rFonts w:hint="eastAsia"/>
                <w:lang w:eastAsia="zh-CN"/>
              </w:rPr>
              <w:t>cc</w:t>
            </w:r>
          </w:p>
        </w:tc>
      </w:tr>
    </w:tbl>
    <w:p w:rsidR="003A29F0" w:rsidRPr="003A29F0" w:rsidRDefault="003A29F0" w:rsidP="003A29F0">
      <w:pPr>
        <w:rPr>
          <w:lang w:eastAsia="zh-CN"/>
        </w:rPr>
      </w:pPr>
    </w:p>
    <w:p w:rsidR="000A588D" w:rsidRDefault="000A588D" w:rsidP="000A588D">
      <w:pPr>
        <w:pStyle w:val="1"/>
      </w:pPr>
      <w:bookmarkStart w:id="13" w:name="_Toc512106495"/>
      <w:r>
        <w:rPr>
          <w:rFonts w:hint="eastAsia"/>
        </w:rPr>
        <w:t>实验过程</w:t>
      </w:r>
      <w:bookmarkEnd w:id="13"/>
    </w:p>
    <w:p w:rsidR="00D9345A" w:rsidRPr="00D9345A" w:rsidRDefault="00D9345A" w:rsidP="00D9345A">
      <w:pPr>
        <w:pStyle w:val="a0"/>
        <w:numPr>
          <w:ilvl w:val="0"/>
          <w:numId w:val="3"/>
        </w:numPr>
        <w:spacing w:before="100"/>
        <w:outlineLvl w:val="1"/>
        <w:rPr>
          <w:rFonts w:ascii="黑体" w:eastAsia="黑体" w:hAnsi="黑体"/>
          <w:vanish/>
          <w:sz w:val="28"/>
          <w:szCs w:val="28"/>
          <w:lang w:eastAsia="zh-CN"/>
        </w:rPr>
      </w:pPr>
      <w:bookmarkStart w:id="14" w:name="_Toc512090965"/>
      <w:bookmarkStart w:id="15" w:name="_Toc512103219"/>
      <w:bookmarkStart w:id="16" w:name="_Toc512106347"/>
      <w:bookmarkStart w:id="17" w:name="_Toc512106496"/>
      <w:bookmarkEnd w:id="14"/>
      <w:bookmarkEnd w:id="15"/>
      <w:bookmarkEnd w:id="16"/>
      <w:bookmarkEnd w:id="17"/>
    </w:p>
    <w:p w:rsidR="00D9345A" w:rsidRPr="00D9345A" w:rsidRDefault="00D9345A" w:rsidP="00D9345A">
      <w:pPr>
        <w:pStyle w:val="a0"/>
        <w:numPr>
          <w:ilvl w:val="0"/>
          <w:numId w:val="3"/>
        </w:numPr>
        <w:spacing w:before="100"/>
        <w:outlineLvl w:val="1"/>
        <w:rPr>
          <w:rFonts w:ascii="黑体" w:eastAsia="黑体" w:hAnsi="黑体"/>
          <w:vanish/>
          <w:sz w:val="28"/>
          <w:szCs w:val="28"/>
          <w:lang w:eastAsia="zh-CN"/>
        </w:rPr>
      </w:pPr>
      <w:bookmarkStart w:id="18" w:name="_Toc512090966"/>
      <w:bookmarkStart w:id="19" w:name="_Toc512103220"/>
      <w:bookmarkStart w:id="20" w:name="_Toc512106348"/>
      <w:bookmarkStart w:id="21" w:name="_Toc512106497"/>
      <w:bookmarkEnd w:id="18"/>
      <w:bookmarkEnd w:id="19"/>
      <w:bookmarkEnd w:id="20"/>
      <w:bookmarkEnd w:id="21"/>
    </w:p>
    <w:p w:rsidR="00D9345A" w:rsidRDefault="00D9345A" w:rsidP="00D9345A">
      <w:pPr>
        <w:pStyle w:val="2"/>
      </w:pPr>
      <w:bookmarkStart w:id="22" w:name="_Toc512106498"/>
      <w:r>
        <w:rPr>
          <w:rFonts w:hint="eastAsia"/>
        </w:rPr>
        <w:t>实验思路</w:t>
      </w:r>
      <w:r w:rsidR="008F5743">
        <w:rPr>
          <w:rFonts w:hint="eastAsia"/>
        </w:rPr>
        <w:t>：</w:t>
      </w:r>
      <w:bookmarkEnd w:id="22"/>
    </w:p>
    <w:p w:rsidR="007013E5" w:rsidRDefault="007013E5" w:rsidP="007013E5">
      <w:pPr>
        <w:pStyle w:val="3"/>
      </w:pPr>
      <w:bookmarkStart w:id="23" w:name="_Toc512106499"/>
      <w:r>
        <w:t>Mytime(</w:t>
      </w:r>
      <w:r>
        <w:rPr>
          <w:rFonts w:hint="eastAsia"/>
        </w:rPr>
        <w:t>主进程</w:t>
      </w:r>
      <w:r>
        <w:t>)</w:t>
      </w:r>
      <w:bookmarkEnd w:id="23"/>
    </w:p>
    <w:p w:rsidR="005A70F3" w:rsidRPr="005A70F3" w:rsidRDefault="005A70F3" w:rsidP="005A70F3">
      <w:pPr>
        <w:pStyle w:val="a0"/>
        <w:numPr>
          <w:ilvl w:val="0"/>
          <w:numId w:val="13"/>
        </w:numPr>
        <w:rPr>
          <w:lang w:eastAsia="zh-CN"/>
        </w:rPr>
      </w:pPr>
      <w:r>
        <w:rPr>
          <w:rFonts w:hint="eastAsia"/>
          <w:lang w:eastAsia="zh-CN"/>
        </w:rPr>
        <w:t>运行</w:t>
      </w:r>
      <w:r>
        <w:rPr>
          <w:rFonts w:hint="eastAsia"/>
          <w:lang w:eastAsia="zh-CN"/>
        </w:rPr>
        <w:t>mytime</w:t>
      </w:r>
    </w:p>
    <w:p w:rsidR="00667283" w:rsidRPr="007013E5" w:rsidRDefault="00912FA9" w:rsidP="007013E5">
      <w:pPr>
        <w:pStyle w:val="a9"/>
        <w:numPr>
          <w:ilvl w:val="0"/>
          <w:numId w:val="11"/>
        </w:numPr>
      </w:pPr>
      <w:r w:rsidRPr="007013E5">
        <w:t>记录</w:t>
      </w:r>
      <w:r w:rsidRPr="007013E5">
        <w:rPr>
          <w:rFonts w:hint="eastAsia"/>
        </w:rPr>
        <w:t>开始时间</w:t>
      </w:r>
    </w:p>
    <w:p w:rsidR="00912FA9" w:rsidRPr="007013E5" w:rsidRDefault="00912FA9" w:rsidP="007013E5">
      <w:pPr>
        <w:pStyle w:val="a9"/>
        <w:numPr>
          <w:ilvl w:val="0"/>
          <w:numId w:val="11"/>
        </w:numPr>
      </w:pPr>
      <w:r w:rsidRPr="007013E5">
        <w:rPr>
          <w:rFonts w:hint="eastAsia"/>
        </w:rPr>
        <w:lastRenderedPageBreak/>
        <w:t>调用子进程</w:t>
      </w:r>
    </w:p>
    <w:p w:rsidR="00912FA9" w:rsidRPr="007013E5" w:rsidRDefault="00912FA9" w:rsidP="007013E5">
      <w:pPr>
        <w:pStyle w:val="a9"/>
        <w:numPr>
          <w:ilvl w:val="0"/>
          <w:numId w:val="11"/>
        </w:numPr>
      </w:pPr>
      <w:r w:rsidRPr="007013E5">
        <w:t>阻塞等待子进程结束</w:t>
      </w:r>
    </w:p>
    <w:p w:rsidR="00912FA9" w:rsidRPr="007013E5" w:rsidRDefault="00912FA9" w:rsidP="007013E5">
      <w:pPr>
        <w:pStyle w:val="a9"/>
        <w:numPr>
          <w:ilvl w:val="0"/>
          <w:numId w:val="11"/>
        </w:numPr>
      </w:pPr>
      <w:r w:rsidRPr="007013E5">
        <w:t>记录结束时间</w:t>
      </w:r>
    </w:p>
    <w:p w:rsidR="00912FA9" w:rsidRDefault="00912FA9" w:rsidP="007013E5">
      <w:pPr>
        <w:pStyle w:val="a9"/>
        <w:numPr>
          <w:ilvl w:val="0"/>
          <w:numId w:val="11"/>
        </w:numPr>
      </w:pPr>
      <w:r w:rsidRPr="007013E5">
        <w:t>输出</w:t>
      </w:r>
      <w:r w:rsidRPr="007013E5">
        <w:rPr>
          <w:rFonts w:hint="eastAsia"/>
        </w:rPr>
        <w:t>子进程用时</w:t>
      </w:r>
    </w:p>
    <w:p w:rsidR="00786EB3" w:rsidRDefault="00C12335" w:rsidP="00C12335">
      <w:pPr>
        <w:pStyle w:val="3"/>
      </w:pPr>
      <w:bookmarkStart w:id="24" w:name="_Toc512106500"/>
      <w:r>
        <w:rPr>
          <w:rFonts w:hint="eastAsia"/>
        </w:rPr>
        <w:t>HelloWorld</w:t>
      </w:r>
      <w:r>
        <w:t>(</w:t>
      </w:r>
      <w:r>
        <w:rPr>
          <w:rFonts w:hint="eastAsia"/>
        </w:rPr>
        <w:t>子进程</w:t>
      </w:r>
      <w:r>
        <w:t>)</w:t>
      </w:r>
      <w:bookmarkEnd w:id="24"/>
    </w:p>
    <w:p w:rsidR="00C12335" w:rsidRDefault="00C12335" w:rsidP="00C12335">
      <w:pPr>
        <w:pStyle w:val="a9"/>
        <w:numPr>
          <w:ilvl w:val="0"/>
          <w:numId w:val="12"/>
        </w:numPr>
      </w:pPr>
      <w:r>
        <w:rPr>
          <w:rFonts w:hint="eastAsia"/>
        </w:rPr>
        <w:t>输出“HelloWorld”</w:t>
      </w:r>
    </w:p>
    <w:p w:rsidR="00C12335" w:rsidRPr="00C12335" w:rsidRDefault="00C12335" w:rsidP="00C12335">
      <w:pPr>
        <w:pStyle w:val="a9"/>
        <w:numPr>
          <w:ilvl w:val="0"/>
          <w:numId w:val="12"/>
        </w:numPr>
      </w:pPr>
      <w:r>
        <w:rPr>
          <w:rFonts w:hint="eastAsia"/>
        </w:rPr>
        <w:t>阻塞等待用户操作</w:t>
      </w:r>
    </w:p>
    <w:p w:rsidR="008F5743" w:rsidRDefault="008F5743" w:rsidP="008F5743">
      <w:pPr>
        <w:pStyle w:val="2"/>
      </w:pPr>
      <w:bookmarkStart w:id="25" w:name="_Toc512106501"/>
      <w:r>
        <w:t>W</w:t>
      </w:r>
      <w:r>
        <w:rPr>
          <w:rFonts w:hint="eastAsia"/>
        </w:rPr>
        <w:t>indows实现：</w:t>
      </w:r>
      <w:bookmarkEnd w:id="25"/>
    </w:p>
    <w:p w:rsidR="00716DE5" w:rsidRPr="00716DE5" w:rsidRDefault="004B3742" w:rsidP="00716DE5">
      <w:pPr>
        <w:pStyle w:val="3"/>
      </w:pPr>
      <w:bookmarkStart w:id="26" w:name="_Toc512106502"/>
      <w:r>
        <w:rPr>
          <w:rFonts w:hint="eastAsia"/>
        </w:rPr>
        <w:t>步骤</w:t>
      </w:r>
      <w:bookmarkEnd w:id="26"/>
    </w:p>
    <w:p w:rsidR="005A70F3" w:rsidRDefault="006A1B87" w:rsidP="006A1B87">
      <w:pPr>
        <w:pStyle w:val="a9"/>
        <w:numPr>
          <w:ilvl w:val="0"/>
          <w:numId w:val="14"/>
        </w:numPr>
      </w:pPr>
      <w:r>
        <w:rPr>
          <w:rFonts w:hint="eastAsia"/>
        </w:rPr>
        <w:t>在cmd中运行主进程可执行文件mytime</w:t>
      </w:r>
      <w:r>
        <w:t>.ex</w:t>
      </w:r>
      <w:r>
        <w:rPr>
          <w:rFonts w:hint="eastAsia"/>
        </w:rPr>
        <w:t>e</w:t>
      </w:r>
    </w:p>
    <w:p w:rsidR="006A1B87" w:rsidRDefault="006A1B87" w:rsidP="006A1B87">
      <w:pPr>
        <w:pStyle w:val="a9"/>
        <w:numPr>
          <w:ilvl w:val="0"/>
          <w:numId w:val="14"/>
        </w:numPr>
      </w:pPr>
      <w:r>
        <w:t>S</w:t>
      </w:r>
      <w:r>
        <w:rPr>
          <w:rFonts w:hint="eastAsia"/>
        </w:rPr>
        <w:t>tart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GetSystemTime获取开始时间</w:t>
      </w:r>
    </w:p>
    <w:p w:rsidR="006A1B87" w:rsidRDefault="006A1B87" w:rsidP="006A1B87">
      <w:pPr>
        <w:pStyle w:val="a9"/>
        <w:numPr>
          <w:ilvl w:val="0"/>
          <w:numId w:val="14"/>
        </w:numPr>
      </w:pPr>
      <w:r>
        <w:rPr>
          <w:rFonts w:hint="eastAsia"/>
        </w:rPr>
        <w:t>CreateProcess创建子进程通过命令行传递参数调用子进程</w:t>
      </w:r>
    </w:p>
    <w:p w:rsidR="006A1B87" w:rsidRDefault="006A1B87" w:rsidP="006A1B87">
      <w:pPr>
        <w:pStyle w:val="a9"/>
        <w:numPr>
          <w:ilvl w:val="0"/>
          <w:numId w:val="14"/>
        </w:numPr>
      </w:pPr>
      <w:r>
        <w:rPr>
          <w:rFonts w:hint="eastAsia"/>
        </w:rPr>
        <w:t>WaitForSingleObject阻塞等待子进程结束</w:t>
      </w:r>
    </w:p>
    <w:p w:rsidR="006A1B87" w:rsidRDefault="006A1B87" w:rsidP="006A1B87">
      <w:pPr>
        <w:pStyle w:val="a9"/>
        <w:numPr>
          <w:ilvl w:val="0"/>
          <w:numId w:val="14"/>
        </w:numPr>
      </w:pPr>
      <w:r>
        <w:t>E</w:t>
      </w:r>
      <w:r>
        <w:rPr>
          <w:rFonts w:hint="eastAsia"/>
        </w:rPr>
        <w:t>nd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GetSystemTime获得结束时间</w:t>
      </w:r>
    </w:p>
    <w:p w:rsidR="006A1B87" w:rsidRDefault="006A1B87" w:rsidP="006A1B87">
      <w:pPr>
        <w:pStyle w:val="a9"/>
        <w:numPr>
          <w:ilvl w:val="0"/>
          <w:numId w:val="14"/>
        </w:numPr>
      </w:pPr>
      <w:r>
        <w:t>E</w:t>
      </w:r>
      <w:r>
        <w:rPr>
          <w:rFonts w:hint="eastAsia"/>
        </w:rPr>
        <w:t>nd</w:t>
      </w:r>
      <w:r>
        <w:t xml:space="preserve"> – </w:t>
      </w:r>
      <w:r>
        <w:rPr>
          <w:rFonts w:hint="eastAsia"/>
        </w:rPr>
        <w:t>start计算子程序用时</w:t>
      </w:r>
    </w:p>
    <w:p w:rsidR="00716DE5" w:rsidRDefault="00716DE5" w:rsidP="00716DE5">
      <w:pPr>
        <w:pStyle w:val="3"/>
      </w:pPr>
      <w:bookmarkStart w:id="27" w:name="_Toc512106503"/>
      <w:r>
        <w:rPr>
          <w:rFonts w:hint="eastAsia"/>
        </w:rPr>
        <w:t>核心代码</w:t>
      </w:r>
      <w:bookmarkEnd w:id="27"/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7910"/>
      </w:tblGrid>
      <w:tr w:rsidR="003E7136" w:rsidTr="00863681">
        <w:tc>
          <w:tcPr>
            <w:tcW w:w="791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E5FB9" w:rsidRDefault="00863681" w:rsidP="008E5FB9">
            <w:pPr>
              <w:rPr>
                <w:lang w:eastAsia="zh-CN"/>
              </w:rPr>
            </w:pPr>
            <w:r>
              <w:rPr>
                <w:lang w:eastAsia="zh-CN"/>
              </w:rPr>
              <w:t>GetSystemTime(&amp;start);</w:t>
            </w:r>
          </w:p>
          <w:p w:rsidR="008E5FB9" w:rsidRDefault="008E5FB9" w:rsidP="008E5FB9">
            <w:pPr>
              <w:rPr>
                <w:lang w:eastAsia="zh-CN"/>
              </w:rPr>
            </w:pPr>
            <w:r>
              <w:rPr>
                <w:lang w:eastAsia="zh-CN"/>
              </w:rPr>
              <w:t>if (!CreateProcess(</w:t>
            </w:r>
          </w:p>
          <w:p w:rsidR="008E5FB9" w:rsidRDefault="008E5FB9" w:rsidP="008E5FB9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NULL,   </w:t>
            </w:r>
          </w:p>
          <w:p w:rsidR="008E5FB9" w:rsidRDefault="008E5FB9" w:rsidP="008E5FB9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argv[1],                </w:t>
            </w:r>
          </w:p>
          <w:p w:rsidR="008E5FB9" w:rsidRDefault="008E5FB9" w:rsidP="008E5FB9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NULL,                   </w:t>
            </w:r>
          </w:p>
          <w:p w:rsidR="008E5FB9" w:rsidRDefault="008E5FB9" w:rsidP="008E5FB9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NULL,                   </w:t>
            </w:r>
          </w:p>
          <w:p w:rsidR="008E5FB9" w:rsidRDefault="008E5FB9" w:rsidP="008E5FB9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FALSE,                  </w:t>
            </w:r>
          </w:p>
          <w:p w:rsidR="008E5FB9" w:rsidRDefault="008E5FB9" w:rsidP="008E5FB9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ab/>
              <w:t xml:space="preserve">CREATE_NEW_CONSOLE,     </w:t>
            </w:r>
          </w:p>
          <w:p w:rsidR="008E5FB9" w:rsidRDefault="008E5FB9" w:rsidP="008E5FB9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NULL,                   </w:t>
            </w:r>
          </w:p>
          <w:p w:rsidR="008E5FB9" w:rsidRDefault="008E5FB9" w:rsidP="008E5FB9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NULL,                   </w:t>
            </w:r>
          </w:p>
          <w:p w:rsidR="008E5FB9" w:rsidRDefault="008E5FB9" w:rsidP="008E5FB9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&amp;si,                    </w:t>
            </w:r>
          </w:p>
          <w:p w:rsidR="008E5FB9" w:rsidRDefault="008E5FB9" w:rsidP="008E5FB9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&amp;pi)                    </w:t>
            </w:r>
          </w:p>
          <w:p w:rsidR="008E5FB9" w:rsidRDefault="008E5FB9" w:rsidP="008E5FB9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)</w:t>
            </w:r>
          </w:p>
          <w:p w:rsidR="008E5FB9" w:rsidRDefault="008E5FB9" w:rsidP="008E5FB9">
            <w:pPr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:rsidR="008E5FB9" w:rsidRDefault="008E5FB9" w:rsidP="008E5FB9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printf("CreateProcess failed (%d).\n", GetLastError());</w:t>
            </w:r>
          </w:p>
          <w:p w:rsidR="008E5FB9" w:rsidRDefault="008E5FB9" w:rsidP="008E5FB9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return 0;</w:t>
            </w:r>
          </w:p>
          <w:p w:rsidR="008E5FB9" w:rsidRDefault="008E5FB9" w:rsidP="008E5FB9">
            <w:pPr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  <w:p w:rsidR="008E5FB9" w:rsidRDefault="008E5FB9" w:rsidP="008E5FB9">
            <w:pPr>
              <w:rPr>
                <w:lang w:eastAsia="zh-CN"/>
              </w:rPr>
            </w:pPr>
            <w:r>
              <w:rPr>
                <w:lang w:eastAsia="zh-CN"/>
              </w:rPr>
              <w:t>WaitForSingleObject(pi.hProcess, INFINITE);</w:t>
            </w:r>
          </w:p>
          <w:p w:rsidR="003E7136" w:rsidRDefault="008E5FB9" w:rsidP="008E5FB9">
            <w:pPr>
              <w:rPr>
                <w:lang w:eastAsia="zh-CN"/>
              </w:rPr>
            </w:pPr>
            <w:r>
              <w:rPr>
                <w:lang w:eastAsia="zh-CN"/>
              </w:rPr>
              <w:t>GetSystemTime(&amp;end);</w:t>
            </w:r>
          </w:p>
        </w:tc>
      </w:tr>
    </w:tbl>
    <w:p w:rsidR="006A1B87" w:rsidRPr="005A70F3" w:rsidRDefault="006A1B87" w:rsidP="005A70F3">
      <w:pPr>
        <w:rPr>
          <w:lang w:eastAsia="zh-CN"/>
        </w:rPr>
      </w:pPr>
    </w:p>
    <w:p w:rsidR="008F5743" w:rsidRDefault="008F5743" w:rsidP="008F5743">
      <w:pPr>
        <w:pStyle w:val="2"/>
      </w:pPr>
      <w:bookmarkStart w:id="28" w:name="_Toc512106504"/>
      <w:r>
        <w:rPr>
          <w:rFonts w:hint="eastAsia"/>
        </w:rPr>
        <w:t>Linux实现：</w:t>
      </w:r>
      <w:bookmarkEnd w:id="28"/>
    </w:p>
    <w:p w:rsidR="004B3742" w:rsidRDefault="004B3742" w:rsidP="004B3742">
      <w:pPr>
        <w:pStyle w:val="3"/>
      </w:pPr>
      <w:bookmarkStart w:id="29" w:name="_Toc512106505"/>
      <w:r>
        <w:rPr>
          <w:rFonts w:hint="eastAsia"/>
        </w:rPr>
        <w:t>步骤</w:t>
      </w:r>
      <w:bookmarkEnd w:id="29"/>
    </w:p>
    <w:p w:rsidR="004B3742" w:rsidRDefault="004B3742" w:rsidP="004B3742">
      <w:pPr>
        <w:pStyle w:val="a9"/>
        <w:numPr>
          <w:ilvl w:val="0"/>
          <w:numId w:val="15"/>
        </w:numPr>
      </w:pPr>
      <w:r>
        <w:rPr>
          <w:rFonts w:hint="eastAsia"/>
        </w:rPr>
        <w:t>编译生成可执行文件mytime</w:t>
      </w:r>
    </w:p>
    <w:p w:rsidR="004B3742" w:rsidRDefault="004B3742" w:rsidP="004B3742">
      <w:pPr>
        <w:pStyle w:val="a9"/>
        <w:numPr>
          <w:ilvl w:val="0"/>
          <w:numId w:val="15"/>
        </w:numPr>
      </w:pPr>
      <w:r>
        <w:rPr>
          <w:rFonts w:hint="eastAsia"/>
        </w:rPr>
        <w:t>运行主进程</w:t>
      </w:r>
    </w:p>
    <w:p w:rsidR="004B3742" w:rsidRDefault="004B3742" w:rsidP="004B3742">
      <w:pPr>
        <w:pStyle w:val="a9"/>
        <w:numPr>
          <w:ilvl w:val="0"/>
          <w:numId w:val="15"/>
        </w:numPr>
      </w:pPr>
      <w:r>
        <w:rPr>
          <w:rFonts w:hint="eastAsia"/>
        </w:rPr>
        <w:t>在主进程中调用fork</w:t>
      </w:r>
      <w:r>
        <w:t>()</w:t>
      </w:r>
      <w:r>
        <w:rPr>
          <w:rFonts w:hint="eastAsia"/>
        </w:rPr>
        <w:t>创建子进程</w:t>
      </w:r>
    </w:p>
    <w:p w:rsidR="004B3742" w:rsidRDefault="004B3742" w:rsidP="004B3742">
      <w:pPr>
        <w:pStyle w:val="a9"/>
        <w:numPr>
          <w:ilvl w:val="0"/>
          <w:numId w:val="15"/>
        </w:numPr>
      </w:pPr>
      <w:r>
        <w:rPr>
          <w:rFonts w:hint="eastAsia"/>
        </w:rPr>
        <w:t>调用excev</w:t>
      </w:r>
      <w:r>
        <w:t>()</w:t>
      </w:r>
      <w:r>
        <w:rPr>
          <w:rFonts w:hint="eastAsia"/>
        </w:rPr>
        <w:t>函数运行可执行程序</w:t>
      </w:r>
    </w:p>
    <w:p w:rsidR="004B3742" w:rsidRDefault="004B3742" w:rsidP="004B3742">
      <w:pPr>
        <w:pStyle w:val="a9"/>
        <w:numPr>
          <w:ilvl w:val="0"/>
          <w:numId w:val="15"/>
        </w:numPr>
      </w:pPr>
      <w:r>
        <w:rPr>
          <w:rFonts w:hint="eastAsia"/>
        </w:rPr>
        <w:t>主进程wait()阻塞等待子进程结束</w:t>
      </w:r>
    </w:p>
    <w:p w:rsidR="004B3742" w:rsidRPr="004B3742" w:rsidRDefault="004B3742" w:rsidP="004B3742">
      <w:pPr>
        <w:pStyle w:val="a9"/>
        <w:numPr>
          <w:ilvl w:val="0"/>
          <w:numId w:val="15"/>
        </w:numPr>
      </w:pPr>
      <w:r>
        <w:t>G</w:t>
      </w:r>
      <w:r>
        <w:rPr>
          <w:rFonts w:hint="eastAsia"/>
        </w:rPr>
        <w:t>ettimeofday</w:t>
      </w:r>
      <w:r>
        <w:t>()</w:t>
      </w:r>
      <w:r>
        <w:rPr>
          <w:rFonts w:hint="eastAsia"/>
        </w:rPr>
        <w:t>获取当前时间</w:t>
      </w:r>
    </w:p>
    <w:p w:rsidR="004B3742" w:rsidRPr="004B3742" w:rsidRDefault="004B3742" w:rsidP="004B3742">
      <w:pPr>
        <w:pStyle w:val="3"/>
      </w:pPr>
      <w:bookmarkStart w:id="30" w:name="_Toc512106506"/>
      <w:r>
        <w:rPr>
          <w:rFonts w:hint="eastAsia"/>
        </w:rPr>
        <w:t>核心代码</w:t>
      </w:r>
      <w:bookmarkEnd w:id="30"/>
    </w:p>
    <w:tbl>
      <w:tblPr>
        <w:tblStyle w:val="af"/>
        <w:tblW w:w="0" w:type="auto"/>
        <w:tblInd w:w="715" w:type="dxa"/>
        <w:tblLook w:val="04A0" w:firstRow="1" w:lastRow="0" w:firstColumn="1" w:lastColumn="0" w:noHBand="0" w:noVBand="1"/>
      </w:tblPr>
      <w:tblGrid>
        <w:gridCol w:w="7915"/>
      </w:tblGrid>
      <w:tr w:rsidR="004B3742" w:rsidTr="004B3742">
        <w:tc>
          <w:tcPr>
            <w:tcW w:w="7915" w:type="dxa"/>
          </w:tcPr>
          <w:p w:rsidR="004B3742" w:rsidRPr="00847E01" w:rsidRDefault="004B3742" w:rsidP="004B3742">
            <w:pPr>
              <w:rPr>
                <w:lang w:eastAsia="zh-CN"/>
              </w:rPr>
            </w:pPr>
            <w:r w:rsidRPr="00847E01">
              <w:rPr>
                <w:lang w:eastAsia="zh-CN"/>
              </w:rPr>
              <w:t>gettimeofday(&amp;start, NULL);</w:t>
            </w:r>
          </w:p>
          <w:p w:rsidR="00847E01" w:rsidRPr="00847E01" w:rsidRDefault="00847E01" w:rsidP="004B3742">
            <w:pPr>
              <w:rPr>
                <w:lang w:eastAsia="zh-CN"/>
              </w:rPr>
            </w:pPr>
            <w:r w:rsidRPr="00847E01">
              <w:rPr>
                <w:lang w:eastAsia="zh-CN"/>
              </w:rPr>
              <w:t>pid_t pid = fork();</w:t>
            </w:r>
          </w:p>
          <w:p w:rsidR="00847E01" w:rsidRPr="00847E01" w:rsidRDefault="00847E01" w:rsidP="004B3742">
            <w:pPr>
              <w:rPr>
                <w:lang w:eastAsia="zh-CN"/>
              </w:rPr>
            </w:pPr>
            <w:r w:rsidRPr="00847E01">
              <w:rPr>
                <w:lang w:eastAsia="zh-CN"/>
              </w:rPr>
              <w:t>execv(argv[1], arg);</w:t>
            </w:r>
          </w:p>
          <w:p w:rsidR="00847E01" w:rsidRPr="00847E01" w:rsidRDefault="00847E01" w:rsidP="004B3742">
            <w:pPr>
              <w:rPr>
                <w:lang w:eastAsia="zh-CN"/>
              </w:rPr>
            </w:pPr>
            <w:r w:rsidRPr="00847E01">
              <w:rPr>
                <w:lang w:eastAsia="zh-CN"/>
              </w:rPr>
              <w:lastRenderedPageBreak/>
              <w:t>wait(NULL);</w:t>
            </w:r>
          </w:p>
          <w:p w:rsidR="00847E01" w:rsidRDefault="00847E01" w:rsidP="004B3742">
            <w:pPr>
              <w:rPr>
                <w:lang w:eastAsia="zh-CN"/>
              </w:rPr>
            </w:pPr>
            <w:r w:rsidRPr="00847E01">
              <w:rPr>
                <w:lang w:eastAsia="zh-CN"/>
              </w:rPr>
              <w:t>gettimeofday(&amp;end, NULL);</w:t>
            </w:r>
          </w:p>
        </w:tc>
      </w:tr>
    </w:tbl>
    <w:p w:rsidR="004B3742" w:rsidRPr="004B3742" w:rsidRDefault="004B3742" w:rsidP="004B3742">
      <w:pPr>
        <w:rPr>
          <w:lang w:eastAsia="zh-CN"/>
        </w:rPr>
      </w:pPr>
    </w:p>
    <w:p w:rsidR="000A588D" w:rsidRDefault="000A588D" w:rsidP="000A588D">
      <w:pPr>
        <w:pStyle w:val="1"/>
      </w:pPr>
      <w:bookmarkStart w:id="31" w:name="_Toc512106507"/>
      <w:r>
        <w:rPr>
          <w:rFonts w:hint="eastAsia"/>
        </w:rPr>
        <w:t>实验结果</w:t>
      </w:r>
      <w:bookmarkEnd w:id="31"/>
    </w:p>
    <w:p w:rsidR="007278BC" w:rsidRPr="007278BC" w:rsidRDefault="007278BC" w:rsidP="007278BC">
      <w:pPr>
        <w:pStyle w:val="a0"/>
        <w:numPr>
          <w:ilvl w:val="0"/>
          <w:numId w:val="3"/>
        </w:numPr>
        <w:spacing w:before="100"/>
        <w:outlineLvl w:val="1"/>
        <w:rPr>
          <w:rFonts w:ascii="黑体" w:eastAsia="黑体" w:hAnsi="黑体"/>
          <w:vanish/>
          <w:sz w:val="28"/>
          <w:szCs w:val="28"/>
          <w:lang w:eastAsia="zh-CN"/>
        </w:rPr>
      </w:pPr>
      <w:bookmarkStart w:id="32" w:name="_Toc512106359"/>
      <w:bookmarkStart w:id="33" w:name="_Toc512106508"/>
      <w:bookmarkEnd w:id="32"/>
      <w:bookmarkEnd w:id="33"/>
    </w:p>
    <w:p w:rsidR="00446B28" w:rsidRDefault="00446B28" w:rsidP="007278BC">
      <w:pPr>
        <w:pStyle w:val="2"/>
      </w:pPr>
      <w:bookmarkStart w:id="34" w:name="_Toc512106509"/>
      <w:r>
        <w:rPr>
          <w:rFonts w:hint="eastAsia"/>
        </w:rPr>
        <w:t>Windows</w:t>
      </w:r>
      <w:r w:rsidR="0048436D">
        <w:rPr>
          <w:rFonts w:hint="eastAsia"/>
        </w:rPr>
        <w:t>运行结果</w:t>
      </w:r>
      <w:bookmarkEnd w:id="34"/>
    </w:p>
    <w:p w:rsidR="000C4EF2" w:rsidRDefault="00A477B0" w:rsidP="003613CA">
      <w:pPr>
        <w:ind w:firstLine="360"/>
        <w:rPr>
          <w:rFonts w:hint="eastAsia"/>
          <w:lang w:eastAsia="zh-CN"/>
        </w:rPr>
      </w:pPr>
      <w:bookmarkStart w:id="35" w:name="_GoBack"/>
      <w:bookmarkEnd w:id="35"/>
      <w:r>
        <w:rPr>
          <w:rFonts w:hint="eastAsia"/>
          <w:lang w:eastAsia="zh-CN"/>
        </w:rPr>
        <w:t>在</w:t>
      </w:r>
      <w:r w:rsidR="000C4EF2">
        <w:rPr>
          <w:rFonts w:hint="eastAsia"/>
          <w:lang w:eastAsia="zh-CN"/>
        </w:rPr>
        <w:t>cmd</w:t>
      </w:r>
      <w:r w:rsidR="000C4EF2">
        <w:rPr>
          <w:rFonts w:hint="eastAsia"/>
          <w:lang w:eastAsia="zh-CN"/>
        </w:rPr>
        <w:t>中输入</w:t>
      </w:r>
      <w:r w:rsidR="000C4EF2">
        <w:rPr>
          <w:rFonts w:hint="eastAsia"/>
          <w:lang w:eastAsia="zh-CN"/>
        </w:rPr>
        <w:t>Lab_F.exe Lab2C.exe</w:t>
      </w:r>
      <w:r w:rsidR="000C4EF2">
        <w:rPr>
          <w:rFonts w:hint="eastAsia"/>
          <w:lang w:eastAsia="zh-CN"/>
        </w:rPr>
        <w:t>调用子进程成功，等待用户操作</w:t>
      </w:r>
    </w:p>
    <w:p w:rsidR="000C4EF2" w:rsidRDefault="000C4EF2" w:rsidP="00A477B0">
      <w:pPr>
        <w:rPr>
          <w:lang w:eastAsia="zh-CN"/>
        </w:rPr>
      </w:pPr>
      <w:r>
        <w:rPr>
          <w:lang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35pt;height:225.35pt">
            <v:imagedata r:id="rId10" o:title="实验二Windows1"/>
          </v:shape>
        </w:pict>
      </w:r>
    </w:p>
    <w:p w:rsidR="000C4EF2" w:rsidRPr="00A477B0" w:rsidRDefault="000C4EF2" w:rsidP="003613CA">
      <w:pPr>
        <w:ind w:firstLine="360"/>
        <w:rPr>
          <w:rFonts w:hint="eastAsia"/>
          <w:lang w:eastAsia="zh-CN"/>
        </w:rPr>
      </w:pPr>
      <w:r>
        <w:rPr>
          <w:rFonts w:hint="eastAsia"/>
          <w:lang w:eastAsia="zh-CN"/>
        </w:rPr>
        <w:t>用户任意输入即可返回主进程，并显示子进程调用时间</w:t>
      </w:r>
      <w:r>
        <w:rPr>
          <w:lang w:eastAsia="zh-CN"/>
        </w:rPr>
        <w:pict>
          <v:shape id="_x0000_i1026" type="#_x0000_t75" style="width:431.35pt;height:225.35pt">
            <v:imagedata r:id="rId11" o:title="实验二Windows2"/>
          </v:shape>
        </w:pict>
      </w:r>
    </w:p>
    <w:p w:rsidR="007278BC" w:rsidRDefault="007278BC" w:rsidP="007278BC">
      <w:pPr>
        <w:pStyle w:val="2"/>
      </w:pPr>
      <w:bookmarkStart w:id="36" w:name="_Toc512106510"/>
      <w:r>
        <w:lastRenderedPageBreak/>
        <w:t>L</w:t>
      </w:r>
      <w:r>
        <w:rPr>
          <w:rFonts w:hint="eastAsia"/>
        </w:rPr>
        <w:t>inux运行结果</w:t>
      </w:r>
      <w:bookmarkEnd w:id="36"/>
    </w:p>
    <w:p w:rsidR="007E27DA" w:rsidRPr="007E27DA" w:rsidRDefault="007E27DA" w:rsidP="003613CA">
      <w:pPr>
        <w:ind w:firstLine="360"/>
        <w:rPr>
          <w:lang w:eastAsia="zh-CN"/>
        </w:rPr>
      </w:pPr>
      <w:r>
        <w:rPr>
          <w:rFonts w:hint="eastAsia"/>
          <w:lang w:eastAsia="zh-CN"/>
        </w:rPr>
        <w:t>通过修改</w:t>
      </w:r>
      <w:r>
        <w:rPr>
          <w:rFonts w:hint="eastAsia"/>
          <w:lang w:eastAsia="zh-CN"/>
        </w:rPr>
        <w:t>argv</w:t>
      </w:r>
      <w:r>
        <w:rPr>
          <w:lang w:eastAsia="zh-CN"/>
        </w:rPr>
        <w:t>[1]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argv</w:t>
      </w:r>
      <w:r>
        <w:rPr>
          <w:lang w:eastAsia="zh-CN"/>
        </w:rPr>
        <w:t>[2]</w:t>
      </w:r>
      <w:r>
        <w:rPr>
          <w:rFonts w:hint="eastAsia"/>
          <w:lang w:eastAsia="zh-CN"/>
        </w:rPr>
        <w:t>，可以调用不同的子程序。如图所示</w:t>
      </w:r>
    </w:p>
    <w:p w:rsidR="007E27DA" w:rsidRPr="007E27DA" w:rsidRDefault="007E27DA" w:rsidP="007E27DA">
      <w:pPr>
        <w:rPr>
          <w:lang w:eastAsia="zh-CN"/>
        </w:rPr>
      </w:pPr>
      <w:r>
        <w:rPr>
          <w:lang w:eastAsia="zh-CN"/>
        </w:rPr>
        <w:pict>
          <v:shape id="_x0000_i1029" type="#_x0000_t75" style="width:6in;height:243.35pt">
            <v:imagedata r:id="rId12" o:title="实验二linux"/>
          </v:shape>
        </w:pict>
      </w:r>
    </w:p>
    <w:p w:rsidR="000A588D" w:rsidRDefault="000A588D" w:rsidP="000A588D">
      <w:pPr>
        <w:pStyle w:val="1"/>
      </w:pPr>
      <w:bookmarkStart w:id="37" w:name="_Toc512106511"/>
      <w:r>
        <w:rPr>
          <w:rFonts w:hint="eastAsia"/>
        </w:rPr>
        <w:t>心得体会</w:t>
      </w:r>
      <w:bookmarkEnd w:id="37"/>
    </w:p>
    <w:p w:rsidR="00A07D44" w:rsidRDefault="00A07D44" w:rsidP="00333E25">
      <w:pPr>
        <w:ind w:firstLine="288"/>
        <w:rPr>
          <w:lang w:eastAsia="zh-CN"/>
        </w:rPr>
      </w:pPr>
      <w:r>
        <w:rPr>
          <w:rFonts w:hint="eastAsia"/>
          <w:lang w:eastAsia="zh-CN"/>
        </w:rPr>
        <w:t>通过本次实验，基本了解了</w:t>
      </w:r>
      <w:r>
        <w:rPr>
          <w:rFonts w:hint="eastAsia"/>
          <w:lang w:eastAsia="zh-CN"/>
        </w:rPr>
        <w:t>Windows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Linux</w:t>
      </w:r>
      <w:r>
        <w:rPr>
          <w:rFonts w:hint="eastAsia"/>
          <w:lang w:eastAsia="zh-CN"/>
        </w:rPr>
        <w:t>进程控制的基本方法，明白了如何在主进程中创建创建新的进程，并调用已经写好的可执行文件。</w:t>
      </w:r>
    </w:p>
    <w:p w:rsidR="00000CCA" w:rsidRDefault="00333E25" w:rsidP="00333E25">
      <w:pPr>
        <w:ind w:firstLine="288"/>
        <w:rPr>
          <w:lang w:eastAsia="zh-CN"/>
        </w:rPr>
      </w:pPr>
      <w:r>
        <w:rPr>
          <w:rFonts w:hint="eastAsia"/>
          <w:lang w:eastAsia="zh-CN"/>
        </w:rPr>
        <w:t>在本次实验中也遇到了很多问题。之前没用接触过</w:t>
      </w:r>
      <w:r>
        <w:rPr>
          <w:rFonts w:hint="eastAsia"/>
          <w:lang w:eastAsia="zh-CN"/>
        </w:rPr>
        <w:t>WindowsAPI</w:t>
      </w:r>
      <w:r>
        <w:rPr>
          <w:rFonts w:hint="eastAsia"/>
          <w:lang w:eastAsia="zh-CN"/>
        </w:rPr>
        <w:t>，对很多参数的含义并不是很明确不过通过阅读</w:t>
      </w:r>
      <w:r>
        <w:rPr>
          <w:rFonts w:hint="eastAsia"/>
          <w:lang w:eastAsia="zh-CN"/>
        </w:rPr>
        <w:t>windows</w:t>
      </w:r>
      <w:r>
        <w:rPr>
          <w:rFonts w:hint="eastAsia"/>
          <w:lang w:eastAsia="zh-CN"/>
        </w:rPr>
        <w:t>文档以及翻阅教科书逐渐弄明白整个进程的创建过程。</w:t>
      </w:r>
    </w:p>
    <w:p w:rsidR="00000CCA" w:rsidRDefault="00000CCA">
      <w:pPr>
        <w:spacing w:after="160" w:line="259" w:lineRule="auto"/>
        <w:rPr>
          <w:lang w:eastAsia="zh-CN"/>
        </w:rPr>
      </w:pPr>
      <w:r>
        <w:rPr>
          <w:lang w:eastAsia="zh-CN"/>
        </w:rPr>
        <w:br w:type="page"/>
      </w:r>
    </w:p>
    <w:p w:rsidR="00333E25" w:rsidRDefault="009A014C" w:rsidP="002353B4">
      <w:pPr>
        <w:pStyle w:val="1"/>
        <w:jc w:val="center"/>
      </w:pPr>
      <w:bookmarkStart w:id="38" w:name="_Toc512106512"/>
      <w:r>
        <w:rPr>
          <w:rFonts w:hint="eastAsia"/>
        </w:rPr>
        <w:lastRenderedPageBreak/>
        <w:t>附录</w:t>
      </w:r>
      <w:bookmarkEnd w:id="38"/>
    </w:p>
    <w:p w:rsidR="009A014C" w:rsidRPr="00454050" w:rsidRDefault="009A014C" w:rsidP="00454050">
      <w:pPr>
        <w:pStyle w:val="a0"/>
        <w:numPr>
          <w:ilvl w:val="1"/>
          <w:numId w:val="18"/>
        </w:numPr>
        <w:rPr>
          <w:lang w:eastAsia="zh-CN"/>
        </w:rPr>
      </w:pPr>
      <w:r w:rsidRPr="00454050">
        <w:rPr>
          <w:rFonts w:hint="eastAsia"/>
          <w:lang w:eastAsia="zh-CN"/>
        </w:rPr>
        <w:t>Windows</w:t>
      </w:r>
      <w:r w:rsidRPr="00454050">
        <w:rPr>
          <w:rFonts w:hint="eastAsia"/>
          <w:lang w:eastAsia="zh-CN"/>
        </w:rPr>
        <w:t>源码</w:t>
      </w:r>
    </w:p>
    <w:p w:rsidR="009A014C" w:rsidRPr="00454050" w:rsidRDefault="009A014C" w:rsidP="00454050">
      <w:pPr>
        <w:pStyle w:val="a0"/>
        <w:numPr>
          <w:ilvl w:val="2"/>
          <w:numId w:val="18"/>
        </w:numPr>
        <w:rPr>
          <w:lang w:eastAsia="zh-CN"/>
        </w:rPr>
      </w:pPr>
      <w:r w:rsidRPr="00454050">
        <w:rPr>
          <w:lang w:eastAsia="zh-CN"/>
        </w:rPr>
        <w:t>m</w:t>
      </w:r>
      <w:r w:rsidRPr="00454050">
        <w:rPr>
          <w:rFonts w:hint="eastAsia"/>
          <w:lang w:eastAsia="zh-CN"/>
        </w:rPr>
        <w:t>ytime</w:t>
      </w:r>
      <w:r w:rsidRPr="00454050">
        <w:rPr>
          <w:lang w:eastAsia="zh-CN"/>
        </w:rPr>
        <w:t>.cpp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7910"/>
      </w:tblGrid>
      <w:tr w:rsidR="00E2355A" w:rsidRPr="00454050" w:rsidTr="00E2355A">
        <w:tc>
          <w:tcPr>
            <w:tcW w:w="8630" w:type="dxa"/>
          </w:tcPr>
          <w:p w:rsidR="00454050" w:rsidRDefault="00454050" w:rsidP="00454050">
            <w:pPr>
              <w:rPr>
                <w:lang w:eastAsia="zh-CN"/>
              </w:rPr>
            </w:pPr>
            <w:r>
              <w:rPr>
                <w:lang w:eastAsia="zh-CN"/>
              </w:rPr>
              <w:t>#include&lt;Windows.h&gt;</w:t>
            </w:r>
          </w:p>
          <w:p w:rsidR="00454050" w:rsidRDefault="00454050" w:rsidP="00454050">
            <w:pPr>
              <w:rPr>
                <w:lang w:eastAsia="zh-CN"/>
              </w:rPr>
            </w:pPr>
            <w:r>
              <w:rPr>
                <w:lang w:eastAsia="zh-CN"/>
              </w:rPr>
              <w:t>#include&lt;stdio.h&gt;</w:t>
            </w:r>
          </w:p>
          <w:p w:rsidR="00454050" w:rsidRDefault="00454050" w:rsidP="00454050">
            <w:pPr>
              <w:rPr>
                <w:lang w:eastAsia="zh-CN"/>
              </w:rPr>
            </w:pPr>
            <w:r>
              <w:rPr>
                <w:lang w:eastAsia="zh-CN"/>
              </w:rPr>
              <w:t>#include&lt;stdlib.h&gt;</w:t>
            </w:r>
          </w:p>
          <w:p w:rsidR="00454050" w:rsidRDefault="00454050" w:rsidP="00454050">
            <w:pPr>
              <w:rPr>
                <w:lang w:eastAsia="zh-CN"/>
              </w:rPr>
            </w:pPr>
            <w:r>
              <w:rPr>
                <w:lang w:eastAsia="zh-CN"/>
              </w:rPr>
              <w:t>#include&lt;tchar.h&gt;</w:t>
            </w:r>
          </w:p>
          <w:p w:rsidR="00454050" w:rsidRDefault="00454050" w:rsidP="00454050">
            <w:pPr>
              <w:rPr>
                <w:lang w:eastAsia="zh-CN"/>
              </w:rPr>
            </w:pPr>
            <w:r>
              <w:rPr>
                <w:lang w:eastAsia="zh-CN"/>
              </w:rPr>
              <w:t>#include&lt;time.h&gt;</w:t>
            </w:r>
          </w:p>
          <w:p w:rsidR="00454050" w:rsidRDefault="00454050" w:rsidP="00454050">
            <w:pPr>
              <w:rPr>
                <w:lang w:eastAsia="zh-CN"/>
              </w:rPr>
            </w:pPr>
          </w:p>
          <w:p w:rsidR="00454050" w:rsidRDefault="00454050" w:rsidP="00454050">
            <w:pPr>
              <w:rPr>
                <w:lang w:eastAsia="zh-CN"/>
              </w:rPr>
            </w:pPr>
            <w:r>
              <w:rPr>
                <w:lang w:eastAsia="zh-CN"/>
              </w:rPr>
              <w:t>int main(int argc, char *argv[])</w:t>
            </w:r>
          </w:p>
          <w:p w:rsidR="00454050" w:rsidRDefault="00454050" w:rsidP="00454050">
            <w:pPr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:rsidR="00454050" w:rsidRDefault="00454050" w:rsidP="00454050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STARTUPINFO si;</w:t>
            </w:r>
          </w:p>
          <w:p w:rsidR="00454050" w:rsidRDefault="00454050" w:rsidP="00454050">
            <w:pPr>
              <w:rPr>
                <w:lang w:eastAsia="zh-CN"/>
              </w:rPr>
            </w:pPr>
          </w:p>
          <w:p w:rsidR="00454050" w:rsidRDefault="00454050" w:rsidP="00454050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PROCESS_INFORMATION pi;</w:t>
            </w:r>
          </w:p>
          <w:p w:rsidR="00454050" w:rsidRDefault="00454050" w:rsidP="00454050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</w:p>
          <w:p w:rsidR="00454050" w:rsidRDefault="00454050" w:rsidP="00454050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SYSTEMTIME start, end;</w:t>
            </w:r>
          </w:p>
          <w:p w:rsidR="00454050" w:rsidRDefault="00454050" w:rsidP="00454050">
            <w:pPr>
              <w:rPr>
                <w:lang w:eastAsia="zh-CN"/>
              </w:rPr>
            </w:pPr>
          </w:p>
          <w:p w:rsidR="00454050" w:rsidRDefault="00454050" w:rsidP="00454050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ZeroMemory0÷memset</w:t>
            </w:r>
          </w:p>
          <w:p w:rsidR="00454050" w:rsidRDefault="00454050" w:rsidP="00454050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ZeroMemory(&amp;si, sizeof(si));</w:t>
            </w:r>
          </w:p>
          <w:p w:rsidR="00454050" w:rsidRDefault="00454050" w:rsidP="00454050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ZeroMemory(&amp;pi, sizeof(pi));</w:t>
            </w:r>
          </w:p>
          <w:p w:rsidR="00454050" w:rsidRDefault="00454050" w:rsidP="00454050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si.cb = sizeof(si);</w:t>
            </w:r>
          </w:p>
          <w:p w:rsidR="00454050" w:rsidRDefault="00454050" w:rsidP="00454050">
            <w:pPr>
              <w:rPr>
                <w:lang w:eastAsia="zh-CN"/>
              </w:rPr>
            </w:pPr>
          </w:p>
          <w:p w:rsidR="00454050" w:rsidRDefault="00454050" w:rsidP="00454050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if (argc != 2)</w:t>
            </w:r>
          </w:p>
          <w:p w:rsidR="00454050" w:rsidRDefault="00454050" w:rsidP="00454050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{</w:t>
            </w:r>
          </w:p>
          <w:p w:rsidR="00454050" w:rsidRDefault="00454050" w:rsidP="00454050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printf("δú");</w:t>
            </w:r>
          </w:p>
          <w:p w:rsidR="00454050" w:rsidRDefault="00454050" w:rsidP="00454050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return 0;</w:t>
            </w:r>
          </w:p>
          <w:p w:rsidR="00454050" w:rsidRDefault="00454050" w:rsidP="00454050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ab/>
              <w:t>}</w:t>
            </w:r>
          </w:p>
          <w:p w:rsidR="00454050" w:rsidRDefault="00454050" w:rsidP="00454050">
            <w:pPr>
              <w:rPr>
                <w:lang w:eastAsia="zh-CN"/>
              </w:rPr>
            </w:pPr>
          </w:p>
          <w:p w:rsidR="00454050" w:rsidRDefault="00454050" w:rsidP="00454050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GetSystemTime(&amp;start);</w:t>
            </w:r>
          </w:p>
          <w:p w:rsidR="00454050" w:rsidRDefault="00454050" w:rsidP="00454050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</w:p>
          <w:p w:rsidR="00454050" w:rsidRDefault="00454050" w:rsidP="00454050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if (!CreateProcess(</w:t>
            </w:r>
          </w:p>
          <w:p w:rsidR="00454050" w:rsidRDefault="00454050" w:rsidP="00454050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 xml:space="preserve">NULL,    </w:t>
            </w:r>
          </w:p>
          <w:p w:rsidR="00454050" w:rsidRDefault="00454050" w:rsidP="00454050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 xml:space="preserve">argv[1],                 </w:t>
            </w:r>
          </w:p>
          <w:p w:rsidR="00454050" w:rsidRDefault="00454050" w:rsidP="00454050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 xml:space="preserve">NULL,                    </w:t>
            </w:r>
          </w:p>
          <w:p w:rsidR="00454050" w:rsidRDefault="00454050" w:rsidP="00454050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 xml:space="preserve">NULL,                    </w:t>
            </w:r>
          </w:p>
          <w:p w:rsidR="00454050" w:rsidRDefault="00454050" w:rsidP="00454050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 xml:space="preserve">FALSE,                   </w:t>
            </w:r>
          </w:p>
          <w:p w:rsidR="00454050" w:rsidRDefault="00454050" w:rsidP="00454050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 xml:space="preserve">CREATE_NEW_CONSOLE,      </w:t>
            </w:r>
          </w:p>
          <w:p w:rsidR="00454050" w:rsidRDefault="00454050" w:rsidP="00454050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 xml:space="preserve">NULL,                    </w:t>
            </w:r>
          </w:p>
          <w:p w:rsidR="00454050" w:rsidRDefault="00454050" w:rsidP="00454050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 xml:space="preserve">NULL,                    </w:t>
            </w:r>
          </w:p>
          <w:p w:rsidR="00454050" w:rsidRDefault="00454050" w:rsidP="00454050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 xml:space="preserve">&amp;si,                     </w:t>
            </w:r>
          </w:p>
          <w:p w:rsidR="00454050" w:rsidRDefault="00454050" w:rsidP="00454050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 xml:space="preserve">&amp;pi)                     </w:t>
            </w:r>
          </w:p>
          <w:p w:rsidR="00454050" w:rsidRDefault="00454050" w:rsidP="00454050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)</w:t>
            </w:r>
          </w:p>
          <w:p w:rsidR="00454050" w:rsidRDefault="00454050" w:rsidP="00454050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{</w:t>
            </w:r>
          </w:p>
          <w:p w:rsidR="00454050" w:rsidRDefault="00454050" w:rsidP="00454050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printf("CreateProcess failed (%d).\n", GetLastError());</w:t>
            </w:r>
          </w:p>
          <w:p w:rsidR="00454050" w:rsidRDefault="00454050" w:rsidP="00454050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return 0;</w:t>
            </w:r>
          </w:p>
          <w:p w:rsidR="00454050" w:rsidRDefault="00454050" w:rsidP="00454050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}</w:t>
            </w:r>
          </w:p>
          <w:p w:rsidR="00454050" w:rsidRDefault="00454050" w:rsidP="00454050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</w:p>
          <w:p w:rsidR="00454050" w:rsidRDefault="00454050" w:rsidP="00454050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WaitForSingleObject(pi.hProcess, INFINITE);</w:t>
            </w:r>
          </w:p>
          <w:p w:rsidR="00454050" w:rsidRDefault="00454050" w:rsidP="00454050">
            <w:pPr>
              <w:rPr>
                <w:lang w:eastAsia="zh-CN"/>
              </w:rPr>
            </w:pPr>
          </w:p>
          <w:p w:rsidR="00454050" w:rsidRDefault="00454050" w:rsidP="00454050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GetSystemTime(&amp;end);</w:t>
            </w:r>
          </w:p>
          <w:p w:rsidR="00454050" w:rsidRDefault="00454050" w:rsidP="00454050">
            <w:pPr>
              <w:rPr>
                <w:lang w:eastAsia="zh-CN"/>
              </w:rPr>
            </w:pPr>
          </w:p>
          <w:p w:rsidR="00454050" w:rsidRDefault="00454050" w:rsidP="00454050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ab/>
              <w:t>printf("Srart time is: %u:%u:%u:%u\n", start.wHour, start.wMinute, start.wSecond, start.wMilliseconds);</w:t>
            </w:r>
          </w:p>
          <w:p w:rsidR="00454050" w:rsidRDefault="00454050" w:rsidP="00454050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printf("End time is: %u:%u:%u:%u\n", end.wHour, end.wMinute, end.wSecond, end.wMilliseconds);</w:t>
            </w:r>
          </w:p>
          <w:p w:rsidR="00454050" w:rsidRDefault="00454050" w:rsidP="00454050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printf("Used time is: %u:%u:%u:%u\n", (end.wHour - start.wHour), (end.wMinute - start.wMinute), (end.wSecond - start.wSecond), (end.wMilliseconds - start.wMilliseconds));</w:t>
            </w:r>
          </w:p>
          <w:p w:rsidR="00454050" w:rsidRDefault="00454050" w:rsidP="00454050">
            <w:pPr>
              <w:rPr>
                <w:lang w:eastAsia="zh-CN"/>
              </w:rPr>
            </w:pPr>
          </w:p>
          <w:p w:rsidR="00454050" w:rsidRDefault="00454050" w:rsidP="00454050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CloseHandle(pi.hProcess);</w:t>
            </w:r>
          </w:p>
          <w:p w:rsidR="00E2355A" w:rsidRPr="00454050" w:rsidRDefault="00454050" w:rsidP="00454050">
            <w:pPr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</w:tr>
    </w:tbl>
    <w:p w:rsidR="00E2355A" w:rsidRPr="00454050" w:rsidRDefault="00E2355A" w:rsidP="00454050">
      <w:pPr>
        <w:ind w:firstLine="288"/>
        <w:rPr>
          <w:lang w:eastAsia="zh-CN"/>
        </w:rPr>
      </w:pPr>
    </w:p>
    <w:p w:rsidR="009A014C" w:rsidRPr="00454050" w:rsidRDefault="009A014C" w:rsidP="00454050">
      <w:pPr>
        <w:pStyle w:val="a0"/>
        <w:numPr>
          <w:ilvl w:val="2"/>
          <w:numId w:val="18"/>
        </w:numPr>
        <w:rPr>
          <w:lang w:eastAsia="zh-CN"/>
        </w:rPr>
      </w:pPr>
      <w:r w:rsidRPr="00454050">
        <w:rPr>
          <w:lang w:eastAsia="zh-CN"/>
        </w:rPr>
        <w:t>hellow.cpp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7910"/>
      </w:tblGrid>
      <w:tr w:rsidR="00E2355A" w:rsidRPr="00454050" w:rsidTr="00E2355A">
        <w:tc>
          <w:tcPr>
            <w:tcW w:w="8630" w:type="dxa"/>
          </w:tcPr>
          <w:p w:rsidR="00454050" w:rsidRDefault="00454050" w:rsidP="00454050">
            <w:pPr>
              <w:rPr>
                <w:lang w:eastAsia="zh-CN"/>
              </w:rPr>
            </w:pPr>
            <w:r>
              <w:rPr>
                <w:lang w:eastAsia="zh-CN"/>
              </w:rPr>
              <w:t>#include&lt;cstdio&gt;</w:t>
            </w:r>
          </w:p>
          <w:p w:rsidR="00454050" w:rsidRDefault="00454050" w:rsidP="00454050">
            <w:pPr>
              <w:rPr>
                <w:lang w:eastAsia="zh-CN"/>
              </w:rPr>
            </w:pPr>
            <w:r>
              <w:rPr>
                <w:lang w:eastAsia="zh-CN"/>
              </w:rPr>
              <w:t>#include&lt;iostream&gt;</w:t>
            </w:r>
          </w:p>
          <w:p w:rsidR="00454050" w:rsidRDefault="00454050" w:rsidP="00454050">
            <w:pPr>
              <w:rPr>
                <w:lang w:eastAsia="zh-CN"/>
              </w:rPr>
            </w:pPr>
            <w:r>
              <w:rPr>
                <w:lang w:eastAsia="zh-CN"/>
              </w:rPr>
              <w:t>#include&lt;cstdlib&gt;</w:t>
            </w:r>
          </w:p>
          <w:p w:rsidR="00454050" w:rsidRDefault="00454050" w:rsidP="00454050">
            <w:pPr>
              <w:rPr>
                <w:lang w:eastAsia="zh-CN"/>
              </w:rPr>
            </w:pPr>
            <w:r>
              <w:rPr>
                <w:lang w:eastAsia="zh-CN"/>
              </w:rPr>
              <w:t>#include&lt;Windows.h&gt;</w:t>
            </w:r>
          </w:p>
          <w:p w:rsidR="00454050" w:rsidRDefault="00454050" w:rsidP="00454050">
            <w:pPr>
              <w:rPr>
                <w:lang w:eastAsia="zh-CN"/>
              </w:rPr>
            </w:pPr>
            <w:r>
              <w:rPr>
                <w:lang w:eastAsia="zh-CN"/>
              </w:rPr>
              <w:t>#include&lt;conio.h&gt;</w:t>
            </w:r>
          </w:p>
          <w:p w:rsidR="00454050" w:rsidRDefault="00454050" w:rsidP="00454050">
            <w:pPr>
              <w:rPr>
                <w:lang w:eastAsia="zh-CN"/>
              </w:rPr>
            </w:pPr>
            <w:r>
              <w:rPr>
                <w:lang w:eastAsia="zh-CN"/>
              </w:rPr>
              <w:t>using namespace std;</w:t>
            </w:r>
          </w:p>
          <w:p w:rsidR="00454050" w:rsidRDefault="00454050" w:rsidP="00454050">
            <w:pPr>
              <w:rPr>
                <w:lang w:eastAsia="zh-CN"/>
              </w:rPr>
            </w:pPr>
          </w:p>
          <w:p w:rsidR="00454050" w:rsidRDefault="00454050" w:rsidP="00454050">
            <w:pPr>
              <w:rPr>
                <w:lang w:eastAsia="zh-CN"/>
              </w:rPr>
            </w:pPr>
            <w:r>
              <w:rPr>
                <w:lang w:eastAsia="zh-CN"/>
              </w:rPr>
              <w:t>int main()</w:t>
            </w:r>
          </w:p>
          <w:p w:rsidR="00454050" w:rsidRDefault="00454050" w:rsidP="00454050">
            <w:pPr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:rsidR="00454050" w:rsidRDefault="00454050" w:rsidP="00454050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printf("Hello World!\n");</w:t>
            </w:r>
          </w:p>
          <w:p w:rsidR="00454050" w:rsidRDefault="00454050" w:rsidP="00454050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while (1)</w:t>
            </w:r>
          </w:p>
          <w:p w:rsidR="00454050" w:rsidRDefault="00454050" w:rsidP="00454050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{</w:t>
            </w:r>
          </w:p>
          <w:p w:rsidR="00454050" w:rsidRDefault="00454050" w:rsidP="00454050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if (kbhit() != 0)</w:t>
            </w:r>
          </w:p>
          <w:p w:rsidR="00454050" w:rsidRDefault="00454050" w:rsidP="00454050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break;</w:t>
            </w:r>
          </w:p>
          <w:p w:rsidR="00454050" w:rsidRDefault="00454050" w:rsidP="00454050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>}</w:t>
            </w:r>
          </w:p>
          <w:p w:rsidR="00454050" w:rsidRDefault="00454050" w:rsidP="00454050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ab/>
              <w:t>return 0;</w:t>
            </w:r>
          </w:p>
          <w:p w:rsidR="00E2355A" w:rsidRPr="00454050" w:rsidRDefault="00454050" w:rsidP="00454050">
            <w:pPr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</w:tr>
    </w:tbl>
    <w:p w:rsidR="00E2355A" w:rsidRPr="00454050" w:rsidRDefault="00E2355A" w:rsidP="00454050">
      <w:pPr>
        <w:ind w:firstLine="288"/>
        <w:rPr>
          <w:lang w:eastAsia="zh-CN"/>
        </w:rPr>
      </w:pPr>
    </w:p>
    <w:p w:rsidR="009A014C" w:rsidRPr="00454050" w:rsidRDefault="009A014C" w:rsidP="00454050">
      <w:pPr>
        <w:pStyle w:val="a0"/>
        <w:numPr>
          <w:ilvl w:val="1"/>
          <w:numId w:val="18"/>
        </w:numPr>
        <w:rPr>
          <w:lang w:eastAsia="zh-CN"/>
        </w:rPr>
      </w:pPr>
      <w:r w:rsidRPr="00454050">
        <w:rPr>
          <w:rFonts w:hint="eastAsia"/>
          <w:lang w:eastAsia="zh-CN"/>
        </w:rPr>
        <w:t>Linux</w:t>
      </w:r>
      <w:r w:rsidRPr="00454050">
        <w:rPr>
          <w:rFonts w:hint="eastAsia"/>
          <w:lang w:eastAsia="zh-CN"/>
        </w:rPr>
        <w:t>源码</w:t>
      </w:r>
    </w:p>
    <w:p w:rsidR="009A014C" w:rsidRPr="00454050" w:rsidRDefault="009A014C" w:rsidP="00454050">
      <w:pPr>
        <w:pStyle w:val="a0"/>
        <w:numPr>
          <w:ilvl w:val="2"/>
          <w:numId w:val="18"/>
        </w:numPr>
        <w:rPr>
          <w:lang w:eastAsia="zh-CN"/>
        </w:rPr>
      </w:pPr>
      <w:r w:rsidRPr="00454050">
        <w:rPr>
          <w:lang w:eastAsia="zh-CN"/>
        </w:rPr>
        <w:t>mytime.cpp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7910"/>
      </w:tblGrid>
      <w:tr w:rsidR="00E2355A" w:rsidRPr="00454050" w:rsidTr="00E2355A">
        <w:tc>
          <w:tcPr>
            <w:tcW w:w="8630" w:type="dxa"/>
          </w:tcPr>
          <w:p w:rsidR="00E2355A" w:rsidRPr="00454050" w:rsidRDefault="00E2355A" w:rsidP="00454050">
            <w:pPr>
              <w:ind w:firstLine="288"/>
              <w:rPr>
                <w:lang w:eastAsia="zh-CN"/>
              </w:rPr>
            </w:pPr>
            <w:r w:rsidRPr="00454050">
              <w:rPr>
                <w:lang w:eastAsia="zh-CN"/>
              </w:rPr>
              <w:t>#include&lt;sys/types.h&gt;</w:t>
            </w:r>
          </w:p>
          <w:p w:rsidR="00E2355A" w:rsidRPr="00454050" w:rsidRDefault="00E2355A" w:rsidP="00454050">
            <w:pPr>
              <w:ind w:firstLine="288"/>
              <w:rPr>
                <w:lang w:eastAsia="zh-CN"/>
              </w:rPr>
            </w:pPr>
            <w:r w:rsidRPr="00454050">
              <w:rPr>
                <w:lang w:eastAsia="zh-CN"/>
              </w:rPr>
              <w:t>#include&lt;unistd.h&gt;</w:t>
            </w:r>
          </w:p>
          <w:p w:rsidR="00E2355A" w:rsidRPr="00454050" w:rsidRDefault="00E2355A" w:rsidP="00454050">
            <w:pPr>
              <w:ind w:firstLine="288"/>
              <w:rPr>
                <w:lang w:eastAsia="zh-CN"/>
              </w:rPr>
            </w:pPr>
            <w:r w:rsidRPr="00454050">
              <w:rPr>
                <w:lang w:eastAsia="zh-CN"/>
              </w:rPr>
              <w:t>#include&lt;stdlib.h&gt;</w:t>
            </w:r>
          </w:p>
          <w:p w:rsidR="00E2355A" w:rsidRPr="00454050" w:rsidRDefault="00E2355A" w:rsidP="00454050">
            <w:pPr>
              <w:ind w:firstLine="288"/>
              <w:rPr>
                <w:lang w:eastAsia="zh-CN"/>
              </w:rPr>
            </w:pPr>
            <w:r w:rsidRPr="00454050">
              <w:rPr>
                <w:lang w:eastAsia="zh-CN"/>
              </w:rPr>
              <w:t>#include&lt;sys/wait.h&gt;</w:t>
            </w:r>
          </w:p>
          <w:p w:rsidR="00E2355A" w:rsidRPr="00454050" w:rsidRDefault="00E2355A" w:rsidP="00454050">
            <w:pPr>
              <w:ind w:firstLine="288"/>
              <w:rPr>
                <w:lang w:eastAsia="zh-CN"/>
              </w:rPr>
            </w:pPr>
            <w:r w:rsidRPr="00454050">
              <w:rPr>
                <w:lang w:eastAsia="zh-CN"/>
              </w:rPr>
              <w:t>#include&lt;sys/types.h&gt;</w:t>
            </w:r>
          </w:p>
          <w:p w:rsidR="00E2355A" w:rsidRPr="00454050" w:rsidRDefault="00E2355A" w:rsidP="00454050">
            <w:pPr>
              <w:ind w:firstLine="288"/>
              <w:rPr>
                <w:lang w:eastAsia="zh-CN"/>
              </w:rPr>
            </w:pPr>
            <w:r w:rsidRPr="00454050">
              <w:rPr>
                <w:lang w:eastAsia="zh-CN"/>
              </w:rPr>
              <w:t>#include&lt;sys/time.h&gt;</w:t>
            </w:r>
          </w:p>
          <w:p w:rsidR="00E2355A" w:rsidRPr="00454050" w:rsidRDefault="00E2355A" w:rsidP="00454050">
            <w:pPr>
              <w:ind w:firstLine="288"/>
              <w:rPr>
                <w:lang w:eastAsia="zh-CN"/>
              </w:rPr>
            </w:pPr>
            <w:r w:rsidRPr="00454050">
              <w:rPr>
                <w:lang w:eastAsia="zh-CN"/>
              </w:rPr>
              <w:t>#include&lt;stdio.h&gt;</w:t>
            </w:r>
          </w:p>
          <w:p w:rsidR="00E2355A" w:rsidRPr="00454050" w:rsidRDefault="00E2355A" w:rsidP="00454050">
            <w:pPr>
              <w:ind w:firstLine="288"/>
              <w:rPr>
                <w:lang w:eastAsia="zh-CN"/>
              </w:rPr>
            </w:pPr>
            <w:r w:rsidRPr="00454050">
              <w:rPr>
                <w:lang w:eastAsia="zh-CN"/>
              </w:rPr>
              <w:t>int main(int argc, char* argv[])</w:t>
            </w:r>
          </w:p>
          <w:p w:rsidR="00E2355A" w:rsidRPr="00454050" w:rsidRDefault="00E2355A" w:rsidP="00454050">
            <w:pPr>
              <w:ind w:firstLine="288"/>
              <w:rPr>
                <w:lang w:eastAsia="zh-CN"/>
              </w:rPr>
            </w:pPr>
            <w:r w:rsidRPr="00454050">
              <w:rPr>
                <w:lang w:eastAsia="zh-CN"/>
              </w:rPr>
              <w:t>{</w:t>
            </w:r>
          </w:p>
          <w:p w:rsidR="00E2355A" w:rsidRPr="00454050" w:rsidRDefault="00E2355A" w:rsidP="00454050">
            <w:pPr>
              <w:ind w:firstLine="288"/>
              <w:rPr>
                <w:lang w:eastAsia="zh-CN"/>
              </w:rPr>
            </w:pPr>
            <w:r w:rsidRPr="00454050">
              <w:rPr>
                <w:lang w:eastAsia="zh-CN"/>
              </w:rPr>
              <w:t xml:space="preserve">    struct timeval start, end;</w:t>
            </w:r>
          </w:p>
          <w:p w:rsidR="00E2355A" w:rsidRPr="00454050" w:rsidRDefault="00E2355A" w:rsidP="00454050">
            <w:pPr>
              <w:ind w:firstLine="288"/>
              <w:rPr>
                <w:lang w:eastAsia="zh-CN"/>
              </w:rPr>
            </w:pPr>
            <w:r w:rsidRPr="00454050">
              <w:rPr>
                <w:lang w:eastAsia="zh-CN"/>
              </w:rPr>
              <w:t xml:space="preserve">    gettimeofday(&amp;start, NULL);</w:t>
            </w:r>
          </w:p>
          <w:p w:rsidR="00E2355A" w:rsidRPr="00454050" w:rsidRDefault="00E2355A" w:rsidP="00454050">
            <w:pPr>
              <w:ind w:firstLine="288"/>
              <w:rPr>
                <w:lang w:eastAsia="zh-CN"/>
              </w:rPr>
            </w:pPr>
          </w:p>
          <w:p w:rsidR="00E2355A" w:rsidRPr="00454050" w:rsidRDefault="00E2355A" w:rsidP="00454050">
            <w:pPr>
              <w:ind w:firstLine="288"/>
              <w:rPr>
                <w:lang w:eastAsia="zh-CN"/>
              </w:rPr>
            </w:pPr>
            <w:r w:rsidRPr="00454050">
              <w:rPr>
                <w:lang w:eastAsia="zh-CN"/>
              </w:rPr>
              <w:t xml:space="preserve">    pid_t pid = fork();</w:t>
            </w:r>
          </w:p>
          <w:p w:rsidR="00E2355A" w:rsidRPr="00454050" w:rsidRDefault="00E2355A" w:rsidP="00454050">
            <w:pPr>
              <w:ind w:firstLine="288"/>
              <w:rPr>
                <w:lang w:eastAsia="zh-CN"/>
              </w:rPr>
            </w:pPr>
            <w:r w:rsidRPr="00454050">
              <w:rPr>
                <w:lang w:eastAsia="zh-CN"/>
              </w:rPr>
              <w:t xml:space="preserve">    if(pid &lt; 0)</w:t>
            </w:r>
          </w:p>
          <w:p w:rsidR="00E2355A" w:rsidRPr="00454050" w:rsidRDefault="00E2355A" w:rsidP="00454050">
            <w:pPr>
              <w:ind w:firstLine="288"/>
              <w:rPr>
                <w:lang w:eastAsia="zh-CN"/>
              </w:rPr>
            </w:pPr>
            <w:r w:rsidRPr="00454050">
              <w:rPr>
                <w:lang w:eastAsia="zh-CN"/>
              </w:rPr>
              <w:t xml:space="preserve">    {</w:t>
            </w:r>
          </w:p>
          <w:p w:rsidR="00E2355A" w:rsidRPr="00454050" w:rsidRDefault="00E2355A" w:rsidP="00454050">
            <w:pPr>
              <w:ind w:firstLine="288"/>
              <w:rPr>
                <w:lang w:eastAsia="zh-CN"/>
              </w:rPr>
            </w:pPr>
            <w:r w:rsidRPr="00454050">
              <w:rPr>
                <w:lang w:eastAsia="zh-CN"/>
              </w:rPr>
              <w:t xml:space="preserve">        printf("fork error\n");</w:t>
            </w:r>
          </w:p>
          <w:p w:rsidR="00E2355A" w:rsidRPr="00454050" w:rsidRDefault="00E2355A" w:rsidP="00454050">
            <w:pPr>
              <w:ind w:firstLine="288"/>
              <w:rPr>
                <w:lang w:eastAsia="zh-CN"/>
              </w:rPr>
            </w:pPr>
            <w:r w:rsidRPr="00454050">
              <w:rPr>
                <w:lang w:eastAsia="zh-CN"/>
              </w:rPr>
              <w:t xml:space="preserve">        exit(-1);</w:t>
            </w:r>
          </w:p>
          <w:p w:rsidR="00E2355A" w:rsidRPr="00454050" w:rsidRDefault="00E2355A" w:rsidP="00454050">
            <w:pPr>
              <w:ind w:firstLine="288"/>
              <w:rPr>
                <w:lang w:eastAsia="zh-CN"/>
              </w:rPr>
            </w:pPr>
            <w:r w:rsidRPr="00454050">
              <w:rPr>
                <w:lang w:eastAsia="zh-CN"/>
              </w:rPr>
              <w:t xml:space="preserve">    }</w:t>
            </w:r>
          </w:p>
          <w:p w:rsidR="00E2355A" w:rsidRPr="00454050" w:rsidRDefault="00E2355A" w:rsidP="00454050">
            <w:pPr>
              <w:ind w:firstLine="288"/>
              <w:rPr>
                <w:lang w:eastAsia="zh-CN"/>
              </w:rPr>
            </w:pPr>
            <w:r w:rsidRPr="00454050">
              <w:rPr>
                <w:lang w:eastAsia="zh-CN"/>
              </w:rPr>
              <w:t xml:space="preserve">    else if(pid == 0)</w:t>
            </w:r>
          </w:p>
          <w:p w:rsidR="00E2355A" w:rsidRPr="00454050" w:rsidRDefault="00E2355A" w:rsidP="00454050">
            <w:pPr>
              <w:ind w:firstLine="288"/>
              <w:rPr>
                <w:lang w:eastAsia="zh-CN"/>
              </w:rPr>
            </w:pPr>
            <w:r w:rsidRPr="00454050">
              <w:rPr>
                <w:lang w:eastAsia="zh-CN"/>
              </w:rPr>
              <w:t xml:space="preserve">    {</w:t>
            </w:r>
          </w:p>
          <w:p w:rsidR="00E2355A" w:rsidRPr="00454050" w:rsidRDefault="00E2355A" w:rsidP="00454050">
            <w:pPr>
              <w:ind w:firstLine="288"/>
              <w:rPr>
                <w:lang w:eastAsia="zh-CN"/>
              </w:rPr>
            </w:pPr>
            <w:r w:rsidRPr="00454050">
              <w:rPr>
                <w:lang w:eastAsia="zh-CN"/>
              </w:rPr>
              <w:t xml:space="preserve">        printf("fork succeed\n");</w:t>
            </w:r>
          </w:p>
          <w:p w:rsidR="00E2355A" w:rsidRPr="00454050" w:rsidRDefault="00E2355A" w:rsidP="00454050">
            <w:pPr>
              <w:ind w:firstLine="288"/>
              <w:rPr>
                <w:lang w:eastAsia="zh-CN"/>
              </w:rPr>
            </w:pPr>
            <w:r w:rsidRPr="00454050">
              <w:rPr>
                <w:lang w:eastAsia="zh-CN"/>
              </w:rPr>
              <w:lastRenderedPageBreak/>
              <w:t xml:space="preserve">        char **arg = &amp;argv[1];</w:t>
            </w:r>
          </w:p>
          <w:p w:rsidR="00E2355A" w:rsidRPr="00454050" w:rsidRDefault="00E2355A" w:rsidP="00454050">
            <w:pPr>
              <w:ind w:firstLine="288"/>
              <w:rPr>
                <w:lang w:eastAsia="zh-CN"/>
              </w:rPr>
            </w:pPr>
            <w:r w:rsidRPr="00454050">
              <w:rPr>
                <w:lang w:eastAsia="zh-CN"/>
              </w:rPr>
              <w:t xml:space="preserve">        execv(argv[1], arg);</w:t>
            </w:r>
          </w:p>
          <w:p w:rsidR="00E2355A" w:rsidRPr="00454050" w:rsidRDefault="00E2355A" w:rsidP="00454050">
            <w:pPr>
              <w:ind w:firstLine="288"/>
              <w:rPr>
                <w:lang w:eastAsia="zh-CN"/>
              </w:rPr>
            </w:pPr>
            <w:r w:rsidRPr="00454050">
              <w:rPr>
                <w:lang w:eastAsia="zh-CN"/>
              </w:rPr>
              <w:t xml:space="preserve">    }</w:t>
            </w:r>
          </w:p>
          <w:p w:rsidR="00E2355A" w:rsidRPr="00454050" w:rsidRDefault="00E2355A" w:rsidP="00454050">
            <w:pPr>
              <w:ind w:firstLine="288"/>
              <w:rPr>
                <w:lang w:eastAsia="zh-CN"/>
              </w:rPr>
            </w:pPr>
            <w:r w:rsidRPr="00454050">
              <w:rPr>
                <w:lang w:eastAsia="zh-CN"/>
              </w:rPr>
              <w:t xml:space="preserve">    else</w:t>
            </w:r>
          </w:p>
          <w:p w:rsidR="00E2355A" w:rsidRPr="00454050" w:rsidRDefault="00E2355A" w:rsidP="00454050">
            <w:pPr>
              <w:ind w:firstLine="288"/>
              <w:rPr>
                <w:lang w:eastAsia="zh-CN"/>
              </w:rPr>
            </w:pPr>
            <w:r w:rsidRPr="00454050">
              <w:rPr>
                <w:lang w:eastAsia="zh-CN"/>
              </w:rPr>
              <w:t xml:space="preserve">    {</w:t>
            </w:r>
          </w:p>
          <w:p w:rsidR="00E2355A" w:rsidRPr="00454050" w:rsidRDefault="00E2355A" w:rsidP="00454050">
            <w:pPr>
              <w:ind w:firstLine="288"/>
              <w:rPr>
                <w:lang w:eastAsia="zh-CN"/>
              </w:rPr>
            </w:pPr>
            <w:r w:rsidRPr="00454050">
              <w:rPr>
                <w:lang w:eastAsia="zh-CN"/>
              </w:rPr>
              <w:t xml:space="preserve">        wait(NULL);</w:t>
            </w:r>
          </w:p>
          <w:p w:rsidR="00E2355A" w:rsidRPr="00454050" w:rsidRDefault="00E2355A" w:rsidP="00454050">
            <w:pPr>
              <w:ind w:firstLine="288"/>
              <w:rPr>
                <w:lang w:eastAsia="zh-CN"/>
              </w:rPr>
            </w:pPr>
          </w:p>
          <w:p w:rsidR="00E2355A" w:rsidRPr="00454050" w:rsidRDefault="00E2355A" w:rsidP="00454050">
            <w:pPr>
              <w:ind w:firstLine="288"/>
              <w:rPr>
                <w:lang w:eastAsia="zh-CN"/>
              </w:rPr>
            </w:pPr>
            <w:r w:rsidRPr="00454050">
              <w:rPr>
                <w:lang w:eastAsia="zh-CN"/>
              </w:rPr>
              <w:t xml:space="preserve">        gettimeofday(&amp;end, NULL);</w:t>
            </w:r>
          </w:p>
          <w:p w:rsidR="00E2355A" w:rsidRPr="00454050" w:rsidRDefault="00E2355A" w:rsidP="00454050">
            <w:pPr>
              <w:ind w:firstLine="288"/>
              <w:rPr>
                <w:lang w:eastAsia="zh-CN"/>
              </w:rPr>
            </w:pPr>
            <w:r w:rsidRPr="00454050">
              <w:rPr>
                <w:lang w:eastAsia="zh-CN"/>
              </w:rPr>
              <w:t xml:space="preserve">        time_t time = (end.tv_sec - start.tv_sec) * 1000 + (end.tv_usec - start.tv_usec) / 1000;</w:t>
            </w:r>
          </w:p>
          <w:p w:rsidR="00E2355A" w:rsidRPr="00454050" w:rsidRDefault="00E2355A" w:rsidP="00454050">
            <w:pPr>
              <w:ind w:firstLine="288"/>
              <w:rPr>
                <w:lang w:eastAsia="zh-CN"/>
              </w:rPr>
            </w:pPr>
            <w:r w:rsidRPr="00454050">
              <w:rPr>
                <w:rFonts w:hint="eastAsia"/>
                <w:lang w:eastAsia="zh-CN"/>
              </w:rPr>
              <w:t xml:space="preserve">        printf("</w:t>
            </w:r>
            <w:r w:rsidRPr="00454050">
              <w:rPr>
                <w:rFonts w:hint="eastAsia"/>
                <w:lang w:eastAsia="zh-CN"/>
              </w:rPr>
              <w:t>子进程用时：</w:t>
            </w:r>
            <w:r w:rsidRPr="00454050">
              <w:rPr>
                <w:rFonts w:hint="eastAsia"/>
                <w:lang w:eastAsia="zh-CN"/>
              </w:rPr>
              <w:t xml:space="preserve"> %ld ms\n", time);</w:t>
            </w:r>
          </w:p>
          <w:p w:rsidR="00E2355A" w:rsidRPr="00454050" w:rsidRDefault="00E2355A" w:rsidP="00454050">
            <w:pPr>
              <w:ind w:firstLine="288"/>
              <w:rPr>
                <w:lang w:eastAsia="zh-CN"/>
              </w:rPr>
            </w:pPr>
          </w:p>
          <w:p w:rsidR="00E2355A" w:rsidRPr="00454050" w:rsidRDefault="00E2355A" w:rsidP="00454050">
            <w:pPr>
              <w:ind w:firstLine="288"/>
              <w:rPr>
                <w:lang w:eastAsia="zh-CN"/>
              </w:rPr>
            </w:pPr>
            <w:r w:rsidRPr="00454050">
              <w:rPr>
                <w:lang w:eastAsia="zh-CN"/>
              </w:rPr>
              <w:t xml:space="preserve">    }</w:t>
            </w:r>
          </w:p>
          <w:p w:rsidR="00E2355A" w:rsidRPr="00454050" w:rsidRDefault="00E2355A" w:rsidP="00454050">
            <w:pPr>
              <w:ind w:firstLine="288"/>
              <w:rPr>
                <w:lang w:eastAsia="zh-CN"/>
              </w:rPr>
            </w:pPr>
          </w:p>
          <w:p w:rsidR="00E2355A" w:rsidRPr="00454050" w:rsidRDefault="00E2355A" w:rsidP="00454050">
            <w:pPr>
              <w:ind w:firstLine="288"/>
              <w:rPr>
                <w:lang w:eastAsia="zh-CN"/>
              </w:rPr>
            </w:pPr>
            <w:r w:rsidRPr="00454050">
              <w:rPr>
                <w:lang w:eastAsia="zh-CN"/>
              </w:rPr>
              <w:t xml:space="preserve">    return 0;</w:t>
            </w:r>
          </w:p>
          <w:p w:rsidR="00E2355A" w:rsidRPr="00454050" w:rsidRDefault="00E2355A" w:rsidP="00454050">
            <w:pPr>
              <w:ind w:firstLine="288"/>
              <w:rPr>
                <w:lang w:eastAsia="zh-CN"/>
              </w:rPr>
            </w:pPr>
            <w:r w:rsidRPr="00454050">
              <w:rPr>
                <w:lang w:eastAsia="zh-CN"/>
              </w:rPr>
              <w:t>}</w:t>
            </w:r>
          </w:p>
        </w:tc>
      </w:tr>
    </w:tbl>
    <w:p w:rsidR="00E2355A" w:rsidRPr="00454050" w:rsidRDefault="00E2355A" w:rsidP="00454050">
      <w:pPr>
        <w:rPr>
          <w:lang w:eastAsia="zh-CN"/>
        </w:rPr>
      </w:pPr>
    </w:p>
    <w:p w:rsidR="009A014C" w:rsidRPr="00454050" w:rsidRDefault="009A014C" w:rsidP="00454050">
      <w:pPr>
        <w:pStyle w:val="a0"/>
        <w:numPr>
          <w:ilvl w:val="2"/>
          <w:numId w:val="18"/>
        </w:numPr>
        <w:rPr>
          <w:lang w:eastAsia="zh-CN"/>
        </w:rPr>
      </w:pPr>
      <w:r w:rsidRPr="00454050">
        <w:rPr>
          <w:lang w:eastAsia="zh-CN"/>
        </w:rPr>
        <w:t>h</w:t>
      </w:r>
      <w:r w:rsidR="00454050">
        <w:rPr>
          <w:lang w:eastAsia="zh-CN"/>
        </w:rPr>
        <w:t>elloWord</w:t>
      </w:r>
      <w:r w:rsidRPr="00454050">
        <w:rPr>
          <w:lang w:eastAsia="zh-CN"/>
        </w:rPr>
        <w:t>.cpp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7910"/>
      </w:tblGrid>
      <w:tr w:rsidR="00E2355A" w:rsidRPr="00454050" w:rsidTr="00E2355A">
        <w:tc>
          <w:tcPr>
            <w:tcW w:w="8630" w:type="dxa"/>
          </w:tcPr>
          <w:p w:rsidR="00454050" w:rsidRDefault="00454050" w:rsidP="00454050">
            <w:pPr>
              <w:rPr>
                <w:lang w:eastAsia="zh-CN"/>
              </w:rPr>
            </w:pPr>
            <w:r>
              <w:rPr>
                <w:lang w:eastAsia="zh-CN"/>
              </w:rPr>
              <w:t>#include&lt;stdio.h&gt;</w:t>
            </w:r>
          </w:p>
          <w:p w:rsidR="00454050" w:rsidRDefault="00454050" w:rsidP="00454050">
            <w:pPr>
              <w:rPr>
                <w:lang w:eastAsia="zh-CN"/>
              </w:rPr>
            </w:pPr>
            <w:r>
              <w:rPr>
                <w:lang w:eastAsia="zh-CN"/>
              </w:rPr>
              <w:t>#include&lt;stdlib.h&gt;</w:t>
            </w:r>
          </w:p>
          <w:p w:rsidR="00454050" w:rsidRDefault="00454050" w:rsidP="00454050">
            <w:pPr>
              <w:rPr>
                <w:lang w:eastAsia="zh-CN"/>
              </w:rPr>
            </w:pPr>
            <w:r>
              <w:rPr>
                <w:lang w:eastAsia="zh-CN"/>
              </w:rPr>
              <w:t>#include&lt;unistd.h&gt;</w:t>
            </w:r>
          </w:p>
          <w:p w:rsidR="00454050" w:rsidRDefault="00454050" w:rsidP="00454050">
            <w:pPr>
              <w:rPr>
                <w:lang w:eastAsia="zh-CN"/>
              </w:rPr>
            </w:pPr>
          </w:p>
          <w:p w:rsidR="00454050" w:rsidRDefault="00454050" w:rsidP="00454050">
            <w:pPr>
              <w:rPr>
                <w:lang w:eastAsia="zh-CN"/>
              </w:rPr>
            </w:pPr>
            <w:r>
              <w:rPr>
                <w:lang w:eastAsia="zh-CN"/>
              </w:rPr>
              <w:t>int main()</w:t>
            </w:r>
          </w:p>
          <w:p w:rsidR="00454050" w:rsidRDefault="00454050" w:rsidP="00454050">
            <w:pPr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:rsidR="00454050" w:rsidRDefault="00454050" w:rsidP="00454050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printf("Hello World\n");</w:t>
            </w:r>
          </w:p>
          <w:p w:rsidR="00454050" w:rsidRDefault="00454050" w:rsidP="00454050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usleep(1000000);</w:t>
            </w:r>
          </w:p>
          <w:p w:rsidR="00454050" w:rsidRDefault="00454050" w:rsidP="00454050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 xml:space="preserve">    return 0;</w:t>
            </w:r>
          </w:p>
          <w:p w:rsidR="00E2355A" w:rsidRPr="00454050" w:rsidRDefault="00454050" w:rsidP="00454050">
            <w:pPr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</w:tr>
    </w:tbl>
    <w:p w:rsidR="00E2355A" w:rsidRDefault="002E4792" w:rsidP="002E4792">
      <w:pPr>
        <w:pStyle w:val="a0"/>
        <w:numPr>
          <w:ilvl w:val="2"/>
          <w:numId w:val="18"/>
        </w:numPr>
        <w:rPr>
          <w:lang w:eastAsia="zh-CN"/>
        </w:rPr>
      </w:pPr>
      <w:r>
        <w:rPr>
          <w:lang w:eastAsia="zh-CN"/>
        </w:rPr>
        <w:lastRenderedPageBreak/>
        <w:t>HelloYuheng.cpp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7910"/>
      </w:tblGrid>
      <w:tr w:rsidR="002E4792" w:rsidTr="002E4792">
        <w:tc>
          <w:tcPr>
            <w:tcW w:w="8630" w:type="dxa"/>
          </w:tcPr>
          <w:p w:rsidR="002E4792" w:rsidRDefault="002E4792" w:rsidP="006C1BBA">
            <w:pPr>
              <w:rPr>
                <w:lang w:eastAsia="zh-CN"/>
              </w:rPr>
            </w:pPr>
            <w:r>
              <w:rPr>
                <w:lang w:eastAsia="zh-CN"/>
              </w:rPr>
              <w:t>#include&lt;stdio.h&gt;</w:t>
            </w:r>
          </w:p>
          <w:p w:rsidR="002E4792" w:rsidRDefault="002E4792" w:rsidP="006C1BBA">
            <w:pPr>
              <w:rPr>
                <w:lang w:eastAsia="zh-CN"/>
              </w:rPr>
            </w:pPr>
            <w:r>
              <w:rPr>
                <w:lang w:eastAsia="zh-CN"/>
              </w:rPr>
              <w:t>#include&lt;stdlib.h&gt;</w:t>
            </w:r>
          </w:p>
          <w:p w:rsidR="002E4792" w:rsidRDefault="002E4792" w:rsidP="006C1BBA">
            <w:pPr>
              <w:rPr>
                <w:lang w:eastAsia="zh-CN"/>
              </w:rPr>
            </w:pPr>
            <w:r>
              <w:rPr>
                <w:lang w:eastAsia="zh-CN"/>
              </w:rPr>
              <w:t>#include&lt;unistd.h&gt;</w:t>
            </w:r>
          </w:p>
          <w:p w:rsidR="002E4792" w:rsidRDefault="002E4792" w:rsidP="006C1BBA">
            <w:pPr>
              <w:rPr>
                <w:lang w:eastAsia="zh-CN"/>
              </w:rPr>
            </w:pPr>
          </w:p>
          <w:p w:rsidR="002E4792" w:rsidRDefault="002E4792" w:rsidP="006C1BBA">
            <w:pPr>
              <w:rPr>
                <w:lang w:eastAsia="zh-CN"/>
              </w:rPr>
            </w:pPr>
            <w:r>
              <w:rPr>
                <w:lang w:eastAsia="zh-CN"/>
              </w:rPr>
              <w:t>int main()</w:t>
            </w:r>
          </w:p>
          <w:p w:rsidR="002E4792" w:rsidRDefault="002E4792" w:rsidP="006C1BBA">
            <w:pPr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:rsidR="002E4792" w:rsidRDefault="002E4792" w:rsidP="006C1BBA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printf("Hello Yuheng\n");</w:t>
            </w:r>
          </w:p>
          <w:p w:rsidR="002E4792" w:rsidRDefault="002E4792" w:rsidP="006C1BBA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usleep(1000000);</w:t>
            </w:r>
          </w:p>
          <w:p w:rsidR="002E4792" w:rsidRDefault="002E4792" w:rsidP="006C1BBA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return 0;</w:t>
            </w:r>
          </w:p>
          <w:p w:rsidR="002E4792" w:rsidRDefault="002E4792" w:rsidP="006C1BBA">
            <w:pPr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</w:tr>
    </w:tbl>
    <w:p w:rsidR="002E4792" w:rsidRPr="00454050" w:rsidRDefault="002E4792" w:rsidP="002E4792">
      <w:pPr>
        <w:pStyle w:val="a0"/>
        <w:rPr>
          <w:lang w:eastAsia="zh-CN"/>
        </w:rPr>
      </w:pPr>
    </w:p>
    <w:sectPr w:rsidR="002E4792" w:rsidRPr="00454050" w:rsidSect="004B7E71">
      <w:headerReference w:type="default" r:id="rId13"/>
      <w:footerReference w:type="default" r:id="rId14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3375" w:rsidRDefault="004C3375" w:rsidP="006D7393">
      <w:pPr>
        <w:spacing w:after="0"/>
      </w:pPr>
      <w:r>
        <w:separator/>
      </w:r>
    </w:p>
  </w:endnote>
  <w:endnote w:type="continuationSeparator" w:id="0">
    <w:p w:rsidR="004C3375" w:rsidRDefault="004C3375" w:rsidP="006D73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9641507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000CCA" w:rsidRDefault="00000CCA">
            <w:pPr>
              <w:pStyle w:val="a7"/>
              <w:jc w:val="center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3613CA">
              <w:rPr>
                <w:b/>
                <w:bCs/>
                <w:noProof/>
              </w:rPr>
              <w:t>6</w:t>
            </w:r>
            <w:r>
              <w:rPr>
                <w:b/>
                <w:bCs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3613CA">
              <w:rPr>
                <w:b/>
                <w:bCs/>
                <w:noProof/>
              </w:rPr>
              <w:t>13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000CCA" w:rsidRDefault="00000CC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3375" w:rsidRDefault="004C3375" w:rsidP="006D7393">
      <w:pPr>
        <w:spacing w:after="0"/>
      </w:pPr>
      <w:r>
        <w:separator/>
      </w:r>
    </w:p>
  </w:footnote>
  <w:footnote w:type="continuationSeparator" w:id="0">
    <w:p w:rsidR="004C3375" w:rsidRDefault="004C3375" w:rsidP="006D739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CCA" w:rsidRDefault="00000CCA" w:rsidP="00486F18">
    <w:pPr>
      <w:pStyle w:val="a5"/>
      <w:jc w:val="center"/>
      <w:rPr>
        <w:sz w:val="22"/>
        <w:lang w:eastAsia="zh-CN"/>
      </w:rPr>
    </w:pPr>
    <w:r>
      <w:rPr>
        <w:rFonts w:hint="eastAsia"/>
        <w:sz w:val="22"/>
        <w:lang w:eastAsia="zh-CN"/>
      </w:rPr>
      <w:t>进程控制实验报告</w:t>
    </w:r>
  </w:p>
  <w:p w:rsidR="00000CCA" w:rsidRPr="00486F18" w:rsidRDefault="00000CCA" w:rsidP="00486F18">
    <w:pPr>
      <w:pStyle w:val="a5"/>
      <w:jc w:val="center"/>
      <w:rPr>
        <w:sz w:val="2"/>
        <w:lang w:eastAsia="zh-C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A0107"/>
    <w:multiLevelType w:val="hybridMultilevel"/>
    <w:tmpl w:val="17A69F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B1743D"/>
    <w:multiLevelType w:val="hybridMultilevel"/>
    <w:tmpl w:val="C99CFF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4D6487"/>
    <w:multiLevelType w:val="hybridMultilevel"/>
    <w:tmpl w:val="0DD64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142D8"/>
    <w:multiLevelType w:val="hybridMultilevel"/>
    <w:tmpl w:val="9D820DB2"/>
    <w:lvl w:ilvl="0" w:tplc="14F8F20E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1359AB"/>
    <w:multiLevelType w:val="hybridMultilevel"/>
    <w:tmpl w:val="81725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D4E5D"/>
    <w:multiLevelType w:val="hybridMultilevel"/>
    <w:tmpl w:val="7FD21B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4A5856"/>
    <w:multiLevelType w:val="hybridMultilevel"/>
    <w:tmpl w:val="C2863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EA4215"/>
    <w:multiLevelType w:val="multilevel"/>
    <w:tmpl w:val="5770D94A"/>
    <w:lvl w:ilvl="0">
      <w:start w:val="1"/>
      <w:numFmt w:val="upperLetter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8" w15:restartNumberingAfterBreak="0">
    <w:nsid w:val="4DF33314"/>
    <w:multiLevelType w:val="hybridMultilevel"/>
    <w:tmpl w:val="72800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AC7960"/>
    <w:multiLevelType w:val="hybridMultilevel"/>
    <w:tmpl w:val="5290C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DB4BCE"/>
    <w:multiLevelType w:val="hybridMultilevel"/>
    <w:tmpl w:val="002839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5F72D1B"/>
    <w:multiLevelType w:val="multilevel"/>
    <w:tmpl w:val="801E6C3E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648" w:hanging="288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92" w:hanging="72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2" w15:restartNumberingAfterBreak="0">
    <w:nsid w:val="56C92042"/>
    <w:multiLevelType w:val="multilevel"/>
    <w:tmpl w:val="5770D94A"/>
    <w:lvl w:ilvl="0">
      <w:start w:val="1"/>
      <w:numFmt w:val="upperLetter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3" w15:restartNumberingAfterBreak="0">
    <w:nsid w:val="669B152D"/>
    <w:multiLevelType w:val="hybridMultilevel"/>
    <w:tmpl w:val="3BD0EF1E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4" w15:restartNumberingAfterBreak="0">
    <w:nsid w:val="68E448F8"/>
    <w:multiLevelType w:val="hybridMultilevel"/>
    <w:tmpl w:val="09EE70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D6A4AEB"/>
    <w:multiLevelType w:val="hybridMultilevel"/>
    <w:tmpl w:val="A0BE37C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6" w15:restartNumberingAfterBreak="0">
    <w:nsid w:val="720A2F76"/>
    <w:multiLevelType w:val="multilevel"/>
    <w:tmpl w:val="0F36D4D6"/>
    <w:lvl w:ilvl="0">
      <w:start w:val="1"/>
      <w:numFmt w:val="decimal"/>
      <w:lvlText w:val="%1."/>
      <w:lvlJc w:val="left"/>
      <w:pPr>
        <w:ind w:left="1152" w:hanging="432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eastAsia"/>
      </w:rPr>
    </w:lvl>
  </w:abstractNum>
  <w:abstractNum w:abstractNumId="17" w15:restartNumberingAfterBreak="0">
    <w:nsid w:val="726D1835"/>
    <w:multiLevelType w:val="hybridMultilevel"/>
    <w:tmpl w:val="B3E4D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BF1B7B"/>
    <w:multiLevelType w:val="hybridMultilevel"/>
    <w:tmpl w:val="E5047FA2"/>
    <w:lvl w:ilvl="0" w:tplc="E2ECF60E">
      <w:start w:val="1"/>
      <w:numFmt w:val="chineseCountingThousand"/>
      <w:pStyle w:val="1"/>
      <w:lvlText w:val="%1."/>
      <w:lvlJc w:val="left"/>
      <w:pPr>
        <w:ind w:left="288" w:hanging="288"/>
      </w:pPr>
      <w:rPr>
        <w:rFonts w:eastAsiaTheme="majorEastAsia"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6"/>
  </w:num>
  <w:num w:numId="3">
    <w:abstractNumId w:val="11"/>
  </w:num>
  <w:num w:numId="4">
    <w:abstractNumId w:val="6"/>
  </w:num>
  <w:num w:numId="5">
    <w:abstractNumId w:val="9"/>
  </w:num>
  <w:num w:numId="6">
    <w:abstractNumId w:val="3"/>
  </w:num>
  <w:num w:numId="7">
    <w:abstractNumId w:val="2"/>
  </w:num>
  <w:num w:numId="8">
    <w:abstractNumId w:val="4"/>
  </w:num>
  <w:num w:numId="9">
    <w:abstractNumId w:val="8"/>
  </w:num>
  <w:num w:numId="10">
    <w:abstractNumId w:val="17"/>
  </w:num>
  <w:num w:numId="11">
    <w:abstractNumId w:val="1"/>
  </w:num>
  <w:num w:numId="12">
    <w:abstractNumId w:val="5"/>
  </w:num>
  <w:num w:numId="13">
    <w:abstractNumId w:val="0"/>
  </w:num>
  <w:num w:numId="14">
    <w:abstractNumId w:val="10"/>
  </w:num>
  <w:num w:numId="15">
    <w:abstractNumId w:val="14"/>
  </w:num>
  <w:num w:numId="16">
    <w:abstractNumId w:val="13"/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  <w:num w:numId="19">
    <w:abstractNumId w:val="15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00D"/>
    <w:rsid w:val="00000CCA"/>
    <w:rsid w:val="000174C6"/>
    <w:rsid w:val="00067FE3"/>
    <w:rsid w:val="000A588D"/>
    <w:rsid w:val="000C4EF2"/>
    <w:rsid w:val="0011553A"/>
    <w:rsid w:val="00161954"/>
    <w:rsid w:val="00175B3A"/>
    <w:rsid w:val="001832AB"/>
    <w:rsid w:val="00187F70"/>
    <w:rsid w:val="001927FE"/>
    <w:rsid w:val="002353B4"/>
    <w:rsid w:val="00266251"/>
    <w:rsid w:val="00270BE4"/>
    <w:rsid w:val="002839E4"/>
    <w:rsid w:val="0029074B"/>
    <w:rsid w:val="002A664F"/>
    <w:rsid w:val="002E4792"/>
    <w:rsid w:val="002E4C7E"/>
    <w:rsid w:val="00313B4D"/>
    <w:rsid w:val="00326A8D"/>
    <w:rsid w:val="00333E25"/>
    <w:rsid w:val="00340CCF"/>
    <w:rsid w:val="003613CA"/>
    <w:rsid w:val="00367AF8"/>
    <w:rsid w:val="0038212F"/>
    <w:rsid w:val="00396D60"/>
    <w:rsid w:val="003A0DD9"/>
    <w:rsid w:val="003A29F0"/>
    <w:rsid w:val="003C6382"/>
    <w:rsid w:val="003D43A1"/>
    <w:rsid w:val="003E7136"/>
    <w:rsid w:val="00400ABD"/>
    <w:rsid w:val="00446B28"/>
    <w:rsid w:val="00454050"/>
    <w:rsid w:val="0047360D"/>
    <w:rsid w:val="00473633"/>
    <w:rsid w:val="00474CC9"/>
    <w:rsid w:val="0048436D"/>
    <w:rsid w:val="00486F18"/>
    <w:rsid w:val="00490428"/>
    <w:rsid w:val="004A52E9"/>
    <w:rsid w:val="004B3742"/>
    <w:rsid w:val="004B62B1"/>
    <w:rsid w:val="004B7E71"/>
    <w:rsid w:val="004C3375"/>
    <w:rsid w:val="004E4423"/>
    <w:rsid w:val="00560554"/>
    <w:rsid w:val="0056178D"/>
    <w:rsid w:val="00595D31"/>
    <w:rsid w:val="005A30C6"/>
    <w:rsid w:val="005A70F3"/>
    <w:rsid w:val="005E3F57"/>
    <w:rsid w:val="00625512"/>
    <w:rsid w:val="00633C1A"/>
    <w:rsid w:val="00663D52"/>
    <w:rsid w:val="00667283"/>
    <w:rsid w:val="006678A3"/>
    <w:rsid w:val="00683433"/>
    <w:rsid w:val="0069520C"/>
    <w:rsid w:val="00696F5E"/>
    <w:rsid w:val="006A1A56"/>
    <w:rsid w:val="006A1B87"/>
    <w:rsid w:val="006B2130"/>
    <w:rsid w:val="006C1BBA"/>
    <w:rsid w:val="006D4EF1"/>
    <w:rsid w:val="006D7393"/>
    <w:rsid w:val="007013E5"/>
    <w:rsid w:val="00716DE5"/>
    <w:rsid w:val="007278BC"/>
    <w:rsid w:val="00765DFF"/>
    <w:rsid w:val="007672E8"/>
    <w:rsid w:val="007723CC"/>
    <w:rsid w:val="00786EB3"/>
    <w:rsid w:val="007A1176"/>
    <w:rsid w:val="007B3D51"/>
    <w:rsid w:val="007E27DA"/>
    <w:rsid w:val="007F1734"/>
    <w:rsid w:val="008147D1"/>
    <w:rsid w:val="0082434C"/>
    <w:rsid w:val="008455A5"/>
    <w:rsid w:val="00847E01"/>
    <w:rsid w:val="00863681"/>
    <w:rsid w:val="00864E4E"/>
    <w:rsid w:val="00877767"/>
    <w:rsid w:val="00881197"/>
    <w:rsid w:val="0089254D"/>
    <w:rsid w:val="008A7AB5"/>
    <w:rsid w:val="008E5FB9"/>
    <w:rsid w:val="008F5743"/>
    <w:rsid w:val="0090430C"/>
    <w:rsid w:val="00906AD1"/>
    <w:rsid w:val="00912FA9"/>
    <w:rsid w:val="00914D3C"/>
    <w:rsid w:val="00953DBA"/>
    <w:rsid w:val="009609F8"/>
    <w:rsid w:val="00960D58"/>
    <w:rsid w:val="00971C84"/>
    <w:rsid w:val="0098073B"/>
    <w:rsid w:val="009946CF"/>
    <w:rsid w:val="009A014C"/>
    <w:rsid w:val="009E4800"/>
    <w:rsid w:val="009E4A27"/>
    <w:rsid w:val="009F3405"/>
    <w:rsid w:val="00A07D44"/>
    <w:rsid w:val="00A26341"/>
    <w:rsid w:val="00A32499"/>
    <w:rsid w:val="00A36890"/>
    <w:rsid w:val="00A44C82"/>
    <w:rsid w:val="00A477B0"/>
    <w:rsid w:val="00A95CBA"/>
    <w:rsid w:val="00A960C8"/>
    <w:rsid w:val="00A97BDA"/>
    <w:rsid w:val="00AA15A9"/>
    <w:rsid w:val="00AA74C2"/>
    <w:rsid w:val="00AB68F6"/>
    <w:rsid w:val="00AE235A"/>
    <w:rsid w:val="00AE7A7B"/>
    <w:rsid w:val="00B467A8"/>
    <w:rsid w:val="00BA2043"/>
    <w:rsid w:val="00BB62BF"/>
    <w:rsid w:val="00BC6B60"/>
    <w:rsid w:val="00BE3F70"/>
    <w:rsid w:val="00C12335"/>
    <w:rsid w:val="00C3400D"/>
    <w:rsid w:val="00C575BF"/>
    <w:rsid w:val="00CC1776"/>
    <w:rsid w:val="00CD6A7A"/>
    <w:rsid w:val="00CF538E"/>
    <w:rsid w:val="00CF7168"/>
    <w:rsid w:val="00D079C7"/>
    <w:rsid w:val="00D455C6"/>
    <w:rsid w:val="00D50895"/>
    <w:rsid w:val="00D82EDA"/>
    <w:rsid w:val="00D9345A"/>
    <w:rsid w:val="00DA6640"/>
    <w:rsid w:val="00DB01C6"/>
    <w:rsid w:val="00DB3685"/>
    <w:rsid w:val="00DB3E1C"/>
    <w:rsid w:val="00DB6D1B"/>
    <w:rsid w:val="00DC6317"/>
    <w:rsid w:val="00DF5073"/>
    <w:rsid w:val="00E0702A"/>
    <w:rsid w:val="00E22F71"/>
    <w:rsid w:val="00E2355A"/>
    <w:rsid w:val="00E45A1C"/>
    <w:rsid w:val="00E76DED"/>
    <w:rsid w:val="00EE530A"/>
    <w:rsid w:val="00F33A7A"/>
    <w:rsid w:val="00F6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63D95F"/>
  <w15:chartTrackingRefBased/>
  <w15:docId w15:val="{DC5BE530-E8FF-4C7C-8A2A-0B81F293C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0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4800"/>
    <w:pPr>
      <w:spacing w:after="200" w:line="240" w:lineRule="auto"/>
    </w:pPr>
    <w:rPr>
      <w:rFonts w:eastAsia="宋体"/>
      <w:sz w:val="24"/>
      <w:szCs w:val="24"/>
      <w:lang w:eastAsia="en-US"/>
    </w:rPr>
  </w:style>
  <w:style w:type="paragraph" w:styleId="1">
    <w:name w:val="heading 1"/>
    <w:basedOn w:val="a0"/>
    <w:next w:val="a"/>
    <w:link w:val="10"/>
    <w:uiPriority w:val="9"/>
    <w:qFormat/>
    <w:rsid w:val="00490428"/>
    <w:pPr>
      <w:numPr>
        <w:numId w:val="1"/>
      </w:numPr>
      <w:spacing w:before="200"/>
      <w:outlineLvl w:val="0"/>
    </w:pPr>
    <w:rPr>
      <w:rFonts w:ascii="黑体" w:eastAsia="黑体" w:hAnsi="黑体"/>
      <w:sz w:val="32"/>
      <w:szCs w:val="32"/>
      <w:lang w:eastAsia="zh-CN"/>
    </w:rPr>
  </w:style>
  <w:style w:type="paragraph" w:styleId="2">
    <w:name w:val="heading 2"/>
    <w:basedOn w:val="a0"/>
    <w:next w:val="a"/>
    <w:link w:val="20"/>
    <w:uiPriority w:val="9"/>
    <w:unhideWhenUsed/>
    <w:qFormat/>
    <w:rsid w:val="00663D52"/>
    <w:pPr>
      <w:numPr>
        <w:ilvl w:val="1"/>
        <w:numId w:val="3"/>
      </w:numPr>
      <w:spacing w:before="100"/>
      <w:outlineLvl w:val="1"/>
    </w:pPr>
    <w:rPr>
      <w:rFonts w:ascii="黑体" w:eastAsia="黑体" w:hAnsi="黑体"/>
      <w:sz w:val="28"/>
      <w:szCs w:val="28"/>
      <w:lang w:eastAsia="zh-CN"/>
    </w:rPr>
  </w:style>
  <w:style w:type="paragraph" w:styleId="3">
    <w:name w:val="heading 3"/>
    <w:basedOn w:val="a0"/>
    <w:next w:val="a"/>
    <w:link w:val="30"/>
    <w:uiPriority w:val="9"/>
    <w:unhideWhenUsed/>
    <w:qFormat/>
    <w:rsid w:val="003C6382"/>
    <w:pPr>
      <w:numPr>
        <w:ilvl w:val="2"/>
        <w:numId w:val="3"/>
      </w:numPr>
      <w:spacing w:after="100"/>
      <w:outlineLvl w:val="2"/>
    </w:pPr>
    <w:rPr>
      <w:rFonts w:ascii="黑体" w:eastAsia="黑体" w:hAnsi="黑体"/>
      <w:sz w:val="26"/>
      <w:szCs w:val="26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490428"/>
    <w:rPr>
      <w:rFonts w:ascii="黑体" w:eastAsia="黑体" w:hAnsi="黑体"/>
      <w:sz w:val="32"/>
      <w:szCs w:val="32"/>
    </w:rPr>
  </w:style>
  <w:style w:type="paragraph" w:styleId="a0">
    <w:name w:val="List Paragraph"/>
    <w:basedOn w:val="a"/>
    <w:uiPriority w:val="34"/>
    <w:qFormat/>
    <w:rsid w:val="009E4800"/>
    <w:pPr>
      <w:ind w:left="720"/>
      <w:contextualSpacing/>
    </w:pPr>
  </w:style>
  <w:style w:type="character" w:customStyle="1" w:styleId="20">
    <w:name w:val="标题 2 字符"/>
    <w:basedOn w:val="a1"/>
    <w:link w:val="2"/>
    <w:uiPriority w:val="9"/>
    <w:rsid w:val="00663D52"/>
    <w:rPr>
      <w:rFonts w:ascii="黑体" w:eastAsia="黑体" w:hAnsi="黑体"/>
      <w:sz w:val="28"/>
      <w:szCs w:val="28"/>
    </w:rPr>
  </w:style>
  <w:style w:type="character" w:customStyle="1" w:styleId="30">
    <w:name w:val="标题 3 字符"/>
    <w:basedOn w:val="a1"/>
    <w:link w:val="3"/>
    <w:uiPriority w:val="9"/>
    <w:rsid w:val="003C6382"/>
    <w:rPr>
      <w:rFonts w:ascii="黑体" w:eastAsia="黑体" w:hAnsi="黑体"/>
      <w:sz w:val="26"/>
      <w:szCs w:val="26"/>
    </w:rPr>
  </w:style>
  <w:style w:type="paragraph" w:styleId="TOC">
    <w:name w:val="TOC Heading"/>
    <w:basedOn w:val="1"/>
    <w:next w:val="a"/>
    <w:uiPriority w:val="39"/>
    <w:unhideWhenUsed/>
    <w:qFormat/>
    <w:rsid w:val="00E22F71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hAnsiTheme="majorHAnsi" w:cstheme="majorBidi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E22F7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22F71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E22F71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E22F71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6D7393"/>
    <w:pPr>
      <w:tabs>
        <w:tab w:val="center" w:pos="4320"/>
        <w:tab w:val="right" w:pos="8640"/>
      </w:tabs>
      <w:spacing w:after="0"/>
    </w:pPr>
  </w:style>
  <w:style w:type="character" w:customStyle="1" w:styleId="a6">
    <w:name w:val="页眉 字符"/>
    <w:basedOn w:val="a1"/>
    <w:link w:val="a5"/>
    <w:uiPriority w:val="99"/>
    <w:rsid w:val="006D7393"/>
    <w:rPr>
      <w:rFonts w:eastAsia="宋体"/>
      <w:sz w:val="24"/>
      <w:szCs w:val="24"/>
      <w:lang w:eastAsia="en-US"/>
    </w:rPr>
  </w:style>
  <w:style w:type="paragraph" w:styleId="a7">
    <w:name w:val="footer"/>
    <w:basedOn w:val="a"/>
    <w:link w:val="a8"/>
    <w:uiPriority w:val="99"/>
    <w:unhideWhenUsed/>
    <w:rsid w:val="006D7393"/>
    <w:pPr>
      <w:tabs>
        <w:tab w:val="center" w:pos="4320"/>
        <w:tab w:val="right" w:pos="8640"/>
      </w:tabs>
      <w:spacing w:after="0"/>
    </w:pPr>
  </w:style>
  <w:style w:type="character" w:customStyle="1" w:styleId="a8">
    <w:name w:val="页脚 字符"/>
    <w:basedOn w:val="a1"/>
    <w:link w:val="a7"/>
    <w:uiPriority w:val="99"/>
    <w:rsid w:val="006D7393"/>
    <w:rPr>
      <w:rFonts w:eastAsia="宋体"/>
      <w:sz w:val="24"/>
      <w:szCs w:val="24"/>
      <w:lang w:eastAsia="en-US"/>
    </w:rPr>
  </w:style>
  <w:style w:type="paragraph" w:customStyle="1" w:styleId="a9">
    <w:name w:val="正文文档"/>
    <w:basedOn w:val="a"/>
    <w:link w:val="aa"/>
    <w:qFormat/>
    <w:rsid w:val="001927FE"/>
    <w:pPr>
      <w:spacing w:line="400" w:lineRule="exact"/>
    </w:pPr>
    <w:rPr>
      <w:rFonts w:ascii="宋体" w:hAnsi="宋体"/>
      <w:lang w:eastAsia="zh-CN"/>
    </w:rPr>
  </w:style>
  <w:style w:type="character" w:customStyle="1" w:styleId="aa">
    <w:name w:val="正文文档 字符"/>
    <w:basedOn w:val="a1"/>
    <w:link w:val="a9"/>
    <w:rsid w:val="001927FE"/>
    <w:rPr>
      <w:rFonts w:ascii="宋体" w:eastAsia="宋体" w:hAnsi="宋体"/>
      <w:sz w:val="24"/>
      <w:szCs w:val="24"/>
    </w:rPr>
  </w:style>
  <w:style w:type="paragraph" w:styleId="ab">
    <w:name w:val="Body Text"/>
    <w:basedOn w:val="a"/>
    <w:link w:val="ac"/>
    <w:qFormat/>
    <w:rsid w:val="00663D52"/>
    <w:pPr>
      <w:spacing w:before="180" w:after="180"/>
    </w:pPr>
  </w:style>
  <w:style w:type="character" w:customStyle="1" w:styleId="ac">
    <w:name w:val="正文文本 字符"/>
    <w:basedOn w:val="a1"/>
    <w:link w:val="ab"/>
    <w:rsid w:val="00663D52"/>
    <w:rPr>
      <w:rFonts w:eastAsia="宋体"/>
      <w:sz w:val="24"/>
      <w:szCs w:val="24"/>
      <w:lang w:eastAsia="en-US"/>
    </w:rPr>
  </w:style>
  <w:style w:type="table" w:styleId="12">
    <w:name w:val="Plain Table 1"/>
    <w:basedOn w:val="a2"/>
    <w:rsid w:val="00663D52"/>
    <w:pPr>
      <w:spacing w:after="0" w:line="240" w:lineRule="auto"/>
    </w:pPr>
    <w:rPr>
      <w:rFonts w:eastAsia="宋体"/>
      <w:sz w:val="24"/>
      <w:szCs w:val="24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d">
    <w:name w:val="No Spacing"/>
    <w:uiPriority w:val="1"/>
    <w:qFormat/>
    <w:rsid w:val="00490428"/>
    <w:pPr>
      <w:spacing w:after="0" w:line="240" w:lineRule="auto"/>
    </w:pPr>
    <w:rPr>
      <w:rFonts w:eastAsia="宋体"/>
      <w:sz w:val="24"/>
      <w:szCs w:val="24"/>
      <w:lang w:eastAsia="en-US"/>
    </w:rPr>
  </w:style>
  <w:style w:type="character" w:styleId="ae">
    <w:name w:val="Placeholder Text"/>
    <w:basedOn w:val="a1"/>
    <w:uiPriority w:val="99"/>
    <w:semiHidden/>
    <w:rsid w:val="00486F18"/>
    <w:rPr>
      <w:color w:val="808080"/>
    </w:rPr>
  </w:style>
  <w:style w:type="table" w:styleId="af">
    <w:name w:val="Table Grid"/>
    <w:basedOn w:val="a2"/>
    <w:uiPriority w:val="39"/>
    <w:rsid w:val="003A2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c1">
    <w:name w:val="pl-c1"/>
    <w:basedOn w:val="a1"/>
    <w:rsid w:val="004B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4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8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heng\Documents\&#33258;&#23450;&#20041;%20Office%20&#27169;&#26495;\&#35770;&#25991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B95D8-26F3-471E-9CFE-C456A3CD7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论文模板.dotx</Template>
  <TotalTime>348</TotalTime>
  <Pages>13</Pages>
  <Words>868</Words>
  <Characters>4949</Characters>
  <Application>Microsoft Office Word</Application>
  <DocSecurity>0</DocSecurity>
  <Lines>41</Lines>
  <Paragraphs>11</Paragraphs>
  <ScaleCrop>false</ScaleCrop>
  <Company/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yuheng_xu@outlook.com</cp:lastModifiedBy>
  <cp:revision>50</cp:revision>
  <dcterms:created xsi:type="dcterms:W3CDTF">2018-04-21T07:21:00Z</dcterms:created>
  <dcterms:modified xsi:type="dcterms:W3CDTF">2018-04-23T13:48:00Z</dcterms:modified>
</cp:coreProperties>
</file>