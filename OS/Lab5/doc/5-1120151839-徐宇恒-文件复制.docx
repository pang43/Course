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0" w:rsidRDefault="009E4800" w:rsidP="009E4800">
      <w:pPr>
        <w:spacing w:before="120" w:after="120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ind w:left="420" w:firstLineChars="400" w:firstLine="1446"/>
        <w:rPr>
          <w:b/>
          <w:sz w:val="36"/>
        </w:rPr>
      </w:pPr>
      <w:r>
        <w:rPr>
          <w:b/>
          <w:noProof/>
          <w:sz w:val="36"/>
          <w:lang w:eastAsia="zh-CN"/>
        </w:rPr>
        <w:drawing>
          <wp:inline distT="0" distB="0" distL="0" distR="0" wp14:anchorId="03FB9466" wp14:editId="6578C972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zh-CN"/>
        </w:rPr>
        <w:drawing>
          <wp:inline distT="0" distB="0" distL="0" distR="0" wp14:anchorId="65D503B0" wp14:editId="37FB58A5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0" w:rsidRDefault="009E4800" w:rsidP="009E4800">
      <w:pPr>
        <w:spacing w:before="156" w:after="156"/>
        <w:rPr>
          <w:b/>
          <w:sz w:val="36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rPr>
          <w:b/>
          <w:bCs/>
          <w:sz w:val="32"/>
        </w:rPr>
      </w:pPr>
    </w:p>
    <w:p w:rsidR="009E4800" w:rsidRPr="001D4A6C" w:rsidRDefault="000017F9" w:rsidP="009E4800">
      <w:pPr>
        <w:spacing w:before="156" w:after="156"/>
        <w:jc w:val="center"/>
        <w:rPr>
          <w:b/>
          <w:bCs/>
          <w:sz w:val="32"/>
          <w:lang w:eastAsia="zh-CN"/>
        </w:rPr>
      </w:pPr>
      <w:r>
        <w:rPr>
          <w:rFonts w:ascii="黑体" w:eastAsia="黑体" w:hAnsi="黑体" w:hint="eastAsia"/>
          <w:bCs/>
          <w:sz w:val="84"/>
          <w:szCs w:val="84"/>
          <w:lang w:eastAsia="zh-CN"/>
        </w:rPr>
        <w:t>实验</w:t>
      </w:r>
      <w:r w:rsidR="00F25119">
        <w:rPr>
          <w:rFonts w:ascii="黑体" w:eastAsia="黑体" w:hAnsi="黑体" w:hint="eastAsia"/>
          <w:bCs/>
          <w:sz w:val="84"/>
          <w:szCs w:val="84"/>
          <w:lang w:eastAsia="zh-CN"/>
        </w:rPr>
        <w:t>五 文件复制</w:t>
      </w:r>
    </w:p>
    <w:p w:rsidR="009E4800" w:rsidRDefault="009E4800" w:rsidP="009E4800">
      <w:pPr>
        <w:spacing w:before="156" w:after="156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965A2A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3C4E82" w:rsidRDefault="009E4800" w:rsidP="009E4800">
      <w:pPr>
        <w:spacing w:before="156" w:after="156" w:line="700" w:lineRule="exact"/>
        <w:ind w:firstLineChars="700" w:firstLine="1960"/>
        <w:rPr>
          <w:rFonts w:ascii="宋体" w:hAnsi="宋体"/>
          <w:bCs/>
          <w:sz w:val="28"/>
          <w:szCs w:val="28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班    级：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071115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05 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</w:t>
      </w:r>
    </w:p>
    <w:p w:rsidR="009E4800" w:rsidRPr="003C4E82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姓    名：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徐宇恒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</w:p>
    <w:p w:rsidR="009E4800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学    号：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1120151839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</w:p>
    <w:p w:rsidR="009E4800" w:rsidRPr="00E26F43" w:rsidRDefault="009E4800" w:rsidP="009E4800">
      <w:pPr>
        <w:spacing w:before="120" w:after="120"/>
        <w:rPr>
          <w:lang w:eastAsia="zh-CN"/>
        </w:rPr>
      </w:pPr>
    </w:p>
    <w:p w:rsidR="009E4800" w:rsidRPr="006630C7" w:rsidRDefault="009E4800" w:rsidP="009E4800">
      <w:pPr>
        <w:spacing w:before="120" w:after="120" w:line="520" w:lineRule="exact"/>
        <w:rPr>
          <w:sz w:val="32"/>
          <w:szCs w:val="32"/>
          <w:lang w:eastAsia="zh-CN"/>
        </w:rPr>
      </w:pPr>
    </w:p>
    <w:p w:rsidR="009E4800" w:rsidRDefault="009E4800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p w:rsidR="003E13B4" w:rsidRDefault="003E13B4" w:rsidP="009E4800">
      <w:pPr>
        <w:rPr>
          <w:lang w:eastAsia="zh-CN"/>
        </w:rPr>
      </w:pPr>
    </w:p>
    <w:p w:rsidR="003E13B4" w:rsidRDefault="003E13B4" w:rsidP="009E4800">
      <w:pPr>
        <w:rPr>
          <w:lang w:eastAsia="zh-CN"/>
        </w:rPr>
      </w:pPr>
    </w:p>
    <w:p w:rsidR="003E13B4" w:rsidRDefault="003E13B4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sdt>
      <w:sdtPr>
        <w:rPr>
          <w:rFonts w:asciiTheme="minorHAnsi" w:eastAsia="宋体" w:hAnsiTheme="minorHAnsi" w:cstheme="minorBidi"/>
          <w:color w:val="auto"/>
          <w:sz w:val="24"/>
          <w:szCs w:val="24"/>
          <w:lang w:val="zh-CN" w:eastAsia="en-US"/>
        </w:rPr>
        <w:id w:val="1809747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F71" w:rsidRDefault="00E22F71" w:rsidP="00DC6317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A1455A" w:rsidRDefault="00E22F71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8990" w:history="1">
            <w:r w:rsidR="00A1455A" w:rsidRPr="004F5BBE">
              <w:rPr>
                <w:rStyle w:val="a4"/>
                <w:rFonts w:eastAsiaTheme="majorEastAsia" w:hint="eastAsia"/>
                <w:noProof/>
              </w:rPr>
              <w:t>一</w:t>
            </w:r>
            <w:r w:rsidR="00A1455A" w:rsidRPr="004F5BBE">
              <w:rPr>
                <w:rStyle w:val="a4"/>
                <w:rFonts w:eastAsiaTheme="majorEastAsia" w:hint="eastAsia"/>
                <w:noProof/>
              </w:rPr>
              <w:t>.</w:t>
            </w:r>
            <w:r w:rsidR="00A1455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1455A" w:rsidRPr="004F5BBE">
              <w:rPr>
                <w:rStyle w:val="a4"/>
                <w:rFonts w:hint="eastAsia"/>
                <w:noProof/>
              </w:rPr>
              <w:t>实验目的</w:t>
            </w:r>
            <w:r w:rsidR="00A1455A">
              <w:rPr>
                <w:noProof/>
                <w:webHidden/>
              </w:rPr>
              <w:tab/>
            </w:r>
            <w:r w:rsidR="00A1455A">
              <w:rPr>
                <w:noProof/>
                <w:webHidden/>
              </w:rPr>
              <w:fldChar w:fldCharType="begin"/>
            </w:r>
            <w:r w:rsidR="00A1455A">
              <w:rPr>
                <w:noProof/>
                <w:webHidden/>
              </w:rPr>
              <w:instrText xml:space="preserve"> PAGEREF _Toc512288990 \h </w:instrText>
            </w:r>
            <w:r w:rsidR="00A1455A">
              <w:rPr>
                <w:noProof/>
                <w:webHidden/>
              </w:rPr>
            </w:r>
            <w:r w:rsidR="00A1455A">
              <w:rPr>
                <w:noProof/>
                <w:webHidden/>
              </w:rPr>
              <w:fldChar w:fldCharType="separate"/>
            </w:r>
            <w:r w:rsidR="00A1455A">
              <w:rPr>
                <w:noProof/>
                <w:webHidden/>
              </w:rPr>
              <w:t>3</w:t>
            </w:r>
            <w:r w:rsidR="00A1455A"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8991" w:history="1">
            <w:r w:rsidRPr="004F5BBE">
              <w:rPr>
                <w:rStyle w:val="a4"/>
                <w:rFonts w:eastAsiaTheme="majorEastAsia" w:hint="eastAsia"/>
                <w:noProof/>
              </w:rPr>
              <w:t>二</w:t>
            </w:r>
            <w:r w:rsidRPr="004F5BBE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8992" w:history="1">
            <w:r w:rsidRPr="004F5BBE">
              <w:rPr>
                <w:rStyle w:val="a4"/>
                <w:rFonts w:eastAsiaTheme="majorEastAsia" w:hint="eastAsia"/>
                <w:noProof/>
              </w:rPr>
              <w:t>三</w:t>
            </w:r>
            <w:r w:rsidRPr="004F5BBE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8993" w:history="1">
            <w:r w:rsidRPr="004F5BBE">
              <w:rPr>
                <w:rStyle w:val="a4"/>
                <w:rFonts w:eastAsiaTheme="majorEastAsia" w:hint="eastAsia"/>
                <w:noProof/>
              </w:rPr>
              <w:t>四</w:t>
            </w:r>
            <w:r w:rsidRPr="004F5BBE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21"/>
            <w:tabs>
              <w:tab w:val="left" w:pos="88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8998" w:history="1">
            <w:r w:rsidRPr="004F5BBE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21"/>
            <w:tabs>
              <w:tab w:val="left" w:pos="88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8999" w:history="1">
            <w:r w:rsidRPr="004F5BBE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Windows</w:t>
            </w:r>
            <w:r w:rsidRPr="004F5BBE">
              <w:rPr>
                <w:rStyle w:val="a4"/>
                <w:rFonts w:hint="eastAsia"/>
                <w:noProof/>
              </w:rPr>
              <w:t>调用系统</w:t>
            </w:r>
            <w:r w:rsidRPr="004F5BBE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0" w:history="1">
            <w:r w:rsidRPr="004F5BBE">
              <w:rPr>
                <w:rStyle w:val="a4"/>
                <w:noProof/>
              </w:rPr>
              <w:t>4.2.1.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SetFileTime()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1" w:history="1">
            <w:r w:rsidRPr="004F5BBE">
              <w:rPr>
                <w:rStyle w:val="a4"/>
                <w:noProof/>
              </w:rPr>
              <w:t>4.2.2.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GetFileTime()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2" w:history="1">
            <w:r w:rsidRPr="004F5BBE">
              <w:rPr>
                <w:rStyle w:val="a4"/>
                <w:noProof/>
              </w:rPr>
              <w:t>4.2.3.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FildFiirstFile()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3" w:history="1">
            <w:r w:rsidRPr="004F5BBE">
              <w:rPr>
                <w:rStyle w:val="a4"/>
                <w:noProof/>
              </w:rPr>
              <w:t>4.2.4.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FildNextFile()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21"/>
            <w:tabs>
              <w:tab w:val="left" w:pos="88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4" w:history="1">
            <w:r w:rsidRPr="004F5BBE">
              <w:rPr>
                <w:rStyle w:val="a4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Linux</w:t>
            </w:r>
            <w:r w:rsidRPr="004F5BBE">
              <w:rPr>
                <w:rStyle w:val="a4"/>
                <w:rFonts w:hint="eastAsia"/>
                <w:noProof/>
              </w:rPr>
              <w:t>调用系统</w:t>
            </w:r>
            <w:r w:rsidRPr="004F5BBE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5" w:history="1">
            <w:r w:rsidRPr="004F5BBE">
              <w:rPr>
                <w:rStyle w:val="a4"/>
                <w:noProof/>
              </w:rPr>
              <w:t>4.3.1.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opendir()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6" w:history="1">
            <w:r w:rsidRPr="004F5BBE">
              <w:rPr>
                <w:rStyle w:val="a4"/>
                <w:noProof/>
              </w:rPr>
              <w:t>4.3.2.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readdir()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7" w:history="1">
            <w:r w:rsidRPr="004F5BBE">
              <w:rPr>
                <w:rStyle w:val="a4"/>
                <w:noProof/>
              </w:rPr>
              <w:t>4.3.3.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mkdir()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8" w:history="1">
            <w:r w:rsidRPr="004F5BBE">
              <w:rPr>
                <w:rStyle w:val="a4"/>
                <w:noProof/>
              </w:rPr>
              <w:t>4.3.4.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stat()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09" w:history="1">
            <w:r w:rsidRPr="004F5BBE">
              <w:rPr>
                <w:rStyle w:val="a4"/>
                <w:noProof/>
              </w:rPr>
              <w:t>4.3.5.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utime()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0" w:history="1">
            <w:r w:rsidRPr="004F5BBE">
              <w:rPr>
                <w:rStyle w:val="a4"/>
                <w:noProof/>
              </w:rPr>
              <w:t>4.3.6.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readlink()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1" w:history="1">
            <w:r w:rsidRPr="004F5BBE">
              <w:rPr>
                <w:rStyle w:val="a4"/>
                <w:noProof/>
              </w:rPr>
              <w:t>4.3.7.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creat()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2" w:history="1">
            <w:r w:rsidRPr="004F5BBE">
              <w:rPr>
                <w:rStyle w:val="a4"/>
                <w:noProof/>
              </w:rPr>
              <w:t>4.3.8.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31"/>
            <w:tabs>
              <w:tab w:val="left" w:pos="132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3" w:history="1">
            <w:r w:rsidRPr="004F5BBE">
              <w:rPr>
                <w:rStyle w:val="a4"/>
                <w:noProof/>
              </w:rPr>
              <w:t>4.3.9.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open()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4" w:history="1">
            <w:r w:rsidRPr="004F5BBE">
              <w:rPr>
                <w:rStyle w:val="a4"/>
                <w:rFonts w:eastAsiaTheme="majorEastAsia" w:hint="eastAsia"/>
                <w:noProof/>
              </w:rPr>
              <w:t>五</w:t>
            </w:r>
            <w:r w:rsidRPr="004F5BBE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21"/>
            <w:tabs>
              <w:tab w:val="left" w:pos="88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6" w:history="1">
            <w:r w:rsidRPr="004F5BBE">
              <w:rPr>
                <w:rStyle w:val="a4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Windows</w:t>
            </w:r>
            <w:r w:rsidRPr="004F5BBE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21"/>
            <w:tabs>
              <w:tab w:val="left" w:pos="88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7" w:history="1">
            <w:r w:rsidRPr="004F5BBE">
              <w:rPr>
                <w:rStyle w:val="a4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noProof/>
              </w:rPr>
              <w:t>Linux</w:t>
            </w:r>
            <w:r w:rsidRPr="004F5BBE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5A" w:rsidRDefault="00A1455A">
          <w:pPr>
            <w:pStyle w:val="11"/>
            <w:tabs>
              <w:tab w:val="left" w:pos="660"/>
              <w:tab w:val="right" w:leader="dot" w:pos="85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289018" w:history="1">
            <w:r w:rsidRPr="004F5BBE">
              <w:rPr>
                <w:rStyle w:val="a4"/>
                <w:rFonts w:eastAsiaTheme="majorEastAsia" w:hint="eastAsia"/>
                <w:noProof/>
              </w:rPr>
              <w:t>六</w:t>
            </w:r>
            <w:r w:rsidRPr="004F5BBE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4F5BBE">
              <w:rPr>
                <w:rStyle w:val="a4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52" w:rsidRDefault="00E22F7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D52" w:rsidRDefault="00663D52">
      <w:pPr>
        <w:spacing w:after="160" w:line="259" w:lineRule="auto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22F71" w:rsidRDefault="00785179" w:rsidP="00403835">
      <w:pPr>
        <w:pStyle w:val="1"/>
      </w:pPr>
      <w:bookmarkStart w:id="1" w:name="_Toc512288990"/>
      <w:r>
        <w:rPr>
          <w:rFonts w:hint="eastAsia"/>
        </w:rPr>
        <w:lastRenderedPageBreak/>
        <w:t>实验目的</w:t>
      </w:r>
      <w:bookmarkEnd w:id="1"/>
    </w:p>
    <w:p w:rsidR="00CD5D54" w:rsidRPr="00CD5D54" w:rsidRDefault="00CD5D54" w:rsidP="00CD5D54">
      <w:pPr>
        <w:pStyle w:val="a9"/>
        <w:ind w:firstLine="720"/>
      </w:pPr>
      <w:r>
        <w:rPr>
          <w:rFonts w:hint="eastAsia"/>
        </w:rPr>
        <w:t>熟悉Windows和Linux环境下的文件操作相关系统API的功能及作用，并尝试完成简单的文件操作，对文件目录进行操作。</w:t>
      </w:r>
    </w:p>
    <w:p w:rsidR="00785179" w:rsidRDefault="00785179" w:rsidP="00403835">
      <w:pPr>
        <w:pStyle w:val="1"/>
      </w:pPr>
      <w:bookmarkStart w:id="2" w:name="_Toc512288991"/>
      <w:r>
        <w:rPr>
          <w:rFonts w:hint="eastAsia"/>
        </w:rPr>
        <w:t>实验内容</w:t>
      </w:r>
      <w:bookmarkEnd w:id="2"/>
    </w:p>
    <w:p w:rsidR="001420D0" w:rsidRDefault="001420D0" w:rsidP="001420D0">
      <w:pPr>
        <w:rPr>
          <w:lang w:eastAsia="zh-CN"/>
        </w:rPr>
      </w:pPr>
      <w:r>
        <w:rPr>
          <w:rFonts w:ascii="新宋体" w:eastAsia="新宋体"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AF3F01" wp14:editId="4110E560">
                <wp:simplePos x="0" y="0"/>
                <wp:positionH relativeFrom="margin">
                  <wp:align>left</wp:align>
                </wp:positionH>
                <wp:positionV relativeFrom="paragraph">
                  <wp:posOffset>259292</wp:posOffset>
                </wp:positionV>
                <wp:extent cx="5264150" cy="6216650"/>
                <wp:effectExtent l="0" t="0" r="12700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621665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20D0" w:rsidRDefault="00B233E3" w:rsidP="001420D0">
                            <w:pPr>
                              <w:spacing w:before="112" w:line="453" w:lineRule="auto"/>
                              <w:ind w:left="343" w:right="4927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"mailto:beta@bugs.com" \h </w:instrText>
                            </w:r>
                            <w:r>
                              <w:fldChar w:fldCharType="separate"/>
                            </w:r>
                            <w:r w:rsidR="001420D0">
                              <w:rPr>
                                <w:rFonts w:ascii="微软雅黑" w:hAnsi="微软雅黑"/>
                                <w:sz w:val="20"/>
                              </w:rPr>
                              <w:t xml:space="preserve">beta@bugs.com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fldChar w:fldCharType="end"/>
                            </w:r>
                            <w:r w:rsidR="001420D0">
                              <w:rPr>
                                <w:rFonts w:ascii="微软雅黑" w:hAnsi="微软雅黑"/>
                                <w:sz w:val="20"/>
                              </w:rPr>
                              <w:t xml:space="preserve">[~/]# ls –l </w:t>
                            </w:r>
                            <w:proofErr w:type="spellStart"/>
                            <w:r w:rsidR="001420D0">
                              <w:rPr>
                                <w:rFonts w:ascii="微软雅黑" w:hAnsi="微软雅黑"/>
                                <w:sz w:val="20"/>
                              </w:rPr>
                              <w:t>sem</w:t>
                            </w:r>
                            <w:proofErr w:type="spellEnd"/>
                            <w:r w:rsidR="001420D0">
                              <w:rPr>
                                <w:rFonts w:ascii="微软雅黑" w:hAnsi="微软雅黑"/>
                                <w:sz w:val="20"/>
                              </w:rPr>
                              <w:t xml:space="preserve"> total 56</w:t>
                            </w:r>
                          </w:p>
                          <w:p w:rsidR="001420D0" w:rsidRDefault="001420D0" w:rsidP="001420D0">
                            <w:pPr>
                              <w:tabs>
                                <w:tab w:val="left" w:pos="1536"/>
                              </w:tabs>
                              <w:spacing w:before="69"/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3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Dec 19 </w:t>
                            </w:r>
                            <w:proofErr w:type="gramStart"/>
                            <w:r>
                              <w:rPr>
                                <w:rFonts w:asci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5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536"/>
                              </w:tabs>
                              <w:spacing w:before="1"/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8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Nov 27 08:49</w:t>
                            </w:r>
                            <w:proofErr w:type="gramStart"/>
                            <w:r>
                              <w:rPr>
                                <w:rFonts w:ascii="微软雅黑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452"/>
                                <w:tab w:val="left" w:pos="2738"/>
                              </w:tabs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128 Nov 27 09:31</w:t>
                            </w:r>
                            <w:r>
                              <w:rPr>
                                <w:rFonts w:asci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Makefile</w:t>
                            </w:r>
                            <w:proofErr w:type="spellEnd"/>
                          </w:p>
                          <w:p w:rsidR="001420D0" w:rsidRDefault="001420D0" w:rsidP="001420D0">
                            <w:pPr>
                              <w:pStyle w:val="ab"/>
                              <w:spacing w:before="3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496"/>
                              </w:tabs>
                              <w:ind w:left="343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1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5705 Nov 27 08:50</w:t>
                            </w:r>
                            <w:r>
                              <w:rPr>
                                <w:rFonts w:ascii="微软雅黑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consumer*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5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453"/>
                                <w:tab w:val="left" w:pos="2739"/>
                              </w:tabs>
                              <w:spacing w:before="1"/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349 Nov 27 09:30</w:t>
                            </w:r>
                            <w:r>
                              <w:rPr>
                                <w:rFonts w:ascii="微软雅黑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consumer.c</w:t>
                            </w:r>
                            <w:proofErr w:type="spellEnd"/>
                          </w:p>
                          <w:p w:rsidR="001420D0" w:rsidRDefault="001420D0" w:rsidP="001420D0">
                            <w:pPr>
                              <w:pStyle w:val="ab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537"/>
                              </w:tabs>
                              <w:spacing w:line="453" w:lineRule="auto"/>
                              <w:ind w:left="344" w:right="3086" w:hanging="1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ab/>
                              <w:t xml:space="preserve">2 beta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4096 Dec 19</w:t>
                            </w:r>
                            <w:r>
                              <w:rPr>
                                <w:rFonts w:ascii="微软雅黑" w:hAnsi="微软雅黑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 w:hAns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subdir/</w:t>
                            </w:r>
                            <w:hyperlink r:id="rId10">
                              <w:r>
                                <w:rPr>
                                  <w:rFonts w:ascii="微软雅黑" w:hAnsi="微软雅黑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sz w:val="20"/>
                                </w:rPr>
                                <w:t xml:space="preserve">beta@bugs.com </w:t>
                              </w:r>
                            </w:hyperlink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[~/]#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mycp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 xml:space="preserve"> target </w:t>
                            </w:r>
                            <w:hyperlink r:id="rId11">
                              <w:r>
                                <w:rPr>
                                  <w:rFonts w:ascii="微软雅黑" w:hAnsi="微软雅黑"/>
                                  <w:sz w:val="20"/>
                                </w:rPr>
                                <w:t xml:space="preserve">beta@bugs.com </w:t>
                              </w:r>
                            </w:hyperlink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[~/]# ls –l</w:t>
                            </w:r>
                            <w:r>
                              <w:rPr>
                                <w:rFonts w:ascii="微软雅黑" w:hAns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target</w:t>
                            </w:r>
                          </w:p>
                          <w:p w:rsidR="001420D0" w:rsidRDefault="001420D0" w:rsidP="001420D0">
                            <w:pPr>
                              <w:spacing w:before="72"/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total 56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4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537"/>
                              </w:tabs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3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Dec 19 </w:t>
                            </w:r>
                            <w:proofErr w:type="gramStart"/>
                            <w:r>
                              <w:rPr>
                                <w:rFonts w:ascii="微软雅黑"/>
                                <w:sz w:val="20"/>
                              </w:rPr>
                              <w:t>02:53</w:t>
                            </w:r>
                            <w:r>
                              <w:rPr>
                                <w:rFonts w:ascii="微软雅黑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537"/>
                              </w:tabs>
                              <w:ind w:left="344"/>
                              <w:rPr>
                                <w:rFonts w:ascii="微软雅黑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8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4096 Nov 27 08:49</w:t>
                            </w:r>
                            <w:proofErr w:type="gramStart"/>
                            <w:r>
                              <w:rPr>
                                <w:rFonts w:ascii="微软雅黑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微软雅黑"/>
                                <w:sz w:val="20"/>
                              </w:rPr>
                              <w:t>/</w:t>
                            </w:r>
                          </w:p>
                          <w:p w:rsidR="001420D0" w:rsidRDefault="001420D0" w:rsidP="001420D0">
                            <w:pPr>
                              <w:pStyle w:val="ab"/>
                              <w:spacing w:before="6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454"/>
                                <w:tab w:val="left" w:pos="2740"/>
                              </w:tabs>
                              <w:ind w:left="345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微软雅黑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r>
                              <w:rPr>
                                <w:rFonts w:ascii="微软雅黑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>128 Nov 27 09:31</w:t>
                            </w:r>
                            <w:r>
                              <w:rPr>
                                <w:rFonts w:ascii="微软雅黑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Makefile</w:t>
                            </w:r>
                            <w:proofErr w:type="spellEnd"/>
                          </w:p>
                          <w:p w:rsidR="001420D0" w:rsidRDefault="001420D0" w:rsidP="001420D0">
                            <w:pPr>
                              <w:pStyle w:val="ab"/>
                              <w:spacing w:before="3"/>
                              <w:rPr>
                                <w:rFonts w:ascii="楷体"/>
                                <w:sz w:val="23"/>
                              </w:rPr>
                            </w:pPr>
                          </w:p>
                          <w:p w:rsidR="001420D0" w:rsidRDefault="001420D0" w:rsidP="001420D0">
                            <w:pPr>
                              <w:tabs>
                                <w:tab w:val="left" w:pos="1497"/>
                              </w:tabs>
                              <w:spacing w:before="1"/>
                              <w:ind w:left="345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ab/>
                              <w:t xml:space="preserve">1 beta </w:t>
                            </w:r>
                            <w:proofErr w:type="spellStart"/>
                            <w:r>
                              <w:rPr>
                                <w:rFonts w:ascii="微软雅黑"/>
                                <w:sz w:val="20"/>
                              </w:rPr>
                              <w:t>beta</w:t>
                            </w:r>
                            <w:proofErr w:type="spellEnd"/>
                            <w:r>
                              <w:rPr>
                                <w:rFonts w:ascii="微软雅黑"/>
                                <w:sz w:val="20"/>
                              </w:rPr>
                              <w:t xml:space="preserve"> 5705 Nov 27 08:50</w:t>
                            </w:r>
                            <w:r>
                              <w:rPr>
                                <w:rFonts w:ascii="微软雅黑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sz w:val="20"/>
                              </w:rPr>
                              <w:t>consumer*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F3F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0.4pt;width:414.5pt;height:489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" filled="f" strokeweight=".16969mm">
                <v:textbox inset="0,0,0,0">
                  <w:txbxContent>
                    <w:p w:rsidR="001420D0" w:rsidRDefault="00B233E3" w:rsidP="001420D0">
                      <w:pPr>
                        <w:spacing w:before="112" w:line="453" w:lineRule="auto"/>
                        <w:ind w:left="343" w:right="4927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"mailto:beta@bugs.com" \h </w:instrText>
                      </w:r>
                      <w:r>
                        <w:fldChar w:fldCharType="separate"/>
                      </w:r>
                      <w:r w:rsidR="001420D0">
                        <w:rPr>
                          <w:rFonts w:ascii="微软雅黑" w:hAnsi="微软雅黑"/>
                          <w:sz w:val="20"/>
                        </w:rPr>
                        <w:t xml:space="preserve">beta@bugs.com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fldChar w:fldCharType="end"/>
                      </w:r>
                      <w:r w:rsidR="001420D0">
                        <w:rPr>
                          <w:rFonts w:ascii="微软雅黑" w:hAnsi="微软雅黑"/>
                          <w:sz w:val="20"/>
                        </w:rPr>
                        <w:t xml:space="preserve">[~/]# ls –l </w:t>
                      </w:r>
                      <w:proofErr w:type="spellStart"/>
                      <w:r w:rsidR="001420D0">
                        <w:rPr>
                          <w:rFonts w:ascii="微软雅黑" w:hAnsi="微软雅黑"/>
                          <w:sz w:val="20"/>
                        </w:rPr>
                        <w:t>sem</w:t>
                      </w:r>
                      <w:proofErr w:type="spellEnd"/>
                      <w:r w:rsidR="001420D0">
                        <w:rPr>
                          <w:rFonts w:ascii="微软雅黑" w:hAnsi="微软雅黑"/>
                          <w:sz w:val="20"/>
                        </w:rPr>
                        <w:t xml:space="preserve"> total 56</w:t>
                      </w:r>
                    </w:p>
                    <w:p w:rsidR="001420D0" w:rsidRDefault="001420D0" w:rsidP="001420D0">
                      <w:pPr>
                        <w:tabs>
                          <w:tab w:val="left" w:pos="1536"/>
                        </w:tabs>
                        <w:spacing w:before="69"/>
                        <w:ind w:left="343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3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Dec 19 </w:t>
                      </w:r>
                      <w:proofErr w:type="gramStart"/>
                      <w:r>
                        <w:rPr>
                          <w:rFonts w:asci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1420D0" w:rsidRDefault="001420D0" w:rsidP="001420D0">
                      <w:pPr>
                        <w:pStyle w:val="ab"/>
                        <w:spacing w:before="5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536"/>
                        </w:tabs>
                        <w:spacing w:before="1"/>
                        <w:ind w:left="343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8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Nov 27 08:49</w:t>
                      </w:r>
                      <w:proofErr w:type="gramStart"/>
                      <w:r>
                        <w:rPr>
                          <w:rFonts w:ascii="微软雅黑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1420D0" w:rsidRDefault="001420D0" w:rsidP="001420D0">
                      <w:pPr>
                        <w:pStyle w:val="ab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452"/>
                          <w:tab w:val="left" w:pos="2738"/>
                        </w:tabs>
                        <w:ind w:left="343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128 Nov 27 09:31</w:t>
                      </w:r>
                      <w:r>
                        <w:rPr>
                          <w:rFonts w:ascii="微软雅黑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Makefile</w:t>
                      </w:r>
                      <w:proofErr w:type="spellEnd"/>
                    </w:p>
                    <w:p w:rsidR="001420D0" w:rsidRDefault="001420D0" w:rsidP="001420D0">
                      <w:pPr>
                        <w:pStyle w:val="ab"/>
                        <w:spacing w:before="3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496"/>
                        </w:tabs>
                        <w:ind w:left="343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1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5705 Nov 27 08:50</w:t>
                      </w:r>
                      <w:r>
                        <w:rPr>
                          <w:rFonts w:ascii="微软雅黑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consumer*</w:t>
                      </w:r>
                    </w:p>
                    <w:p w:rsidR="001420D0" w:rsidRDefault="001420D0" w:rsidP="001420D0">
                      <w:pPr>
                        <w:pStyle w:val="ab"/>
                        <w:spacing w:before="5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453"/>
                          <w:tab w:val="left" w:pos="2739"/>
                        </w:tabs>
                        <w:spacing w:before="1"/>
                        <w:ind w:left="344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349 Nov 27 09:30</w:t>
                      </w:r>
                      <w:r>
                        <w:rPr>
                          <w:rFonts w:ascii="微软雅黑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consumer.c</w:t>
                      </w:r>
                      <w:proofErr w:type="spellEnd"/>
                    </w:p>
                    <w:p w:rsidR="001420D0" w:rsidRDefault="001420D0" w:rsidP="001420D0">
                      <w:pPr>
                        <w:pStyle w:val="ab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537"/>
                        </w:tabs>
                        <w:spacing w:line="453" w:lineRule="auto"/>
                        <w:ind w:left="344" w:right="3086" w:hanging="1"/>
                        <w:rPr>
                          <w:rFonts w:ascii="微软雅黑" w:hAns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ab/>
                        <w:t xml:space="preserve">2 beta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4096 Dec 19</w:t>
                      </w:r>
                      <w:r>
                        <w:rPr>
                          <w:rFonts w:ascii="微软雅黑" w:hAnsi="微软雅黑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 w:hAns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subdir/</w:t>
                      </w:r>
                      <w:hyperlink r:id="rId12">
                        <w:r>
                          <w:rPr>
                            <w:rFonts w:ascii="微软雅黑" w:hAnsi="微软雅黑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sz w:val="20"/>
                          </w:rPr>
                          <w:t xml:space="preserve">beta@bugs.com </w:t>
                        </w:r>
                      </w:hyperlink>
                      <w:r>
                        <w:rPr>
                          <w:rFonts w:ascii="微软雅黑" w:hAnsi="微软雅黑"/>
                          <w:sz w:val="20"/>
                        </w:rPr>
                        <w:t xml:space="preserve">[~/]#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mycp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</w:rPr>
                        <w:t>sem</w:t>
                      </w:r>
                      <w:proofErr w:type="spellEnd"/>
                      <w:r>
                        <w:rPr>
                          <w:rFonts w:ascii="微软雅黑" w:hAnsi="微软雅黑"/>
                          <w:sz w:val="20"/>
                        </w:rPr>
                        <w:t xml:space="preserve"> target </w:t>
                      </w:r>
                      <w:hyperlink r:id="rId13">
                        <w:r>
                          <w:rPr>
                            <w:rFonts w:ascii="微软雅黑" w:hAnsi="微软雅黑"/>
                            <w:sz w:val="20"/>
                          </w:rPr>
                          <w:t xml:space="preserve">beta@bugs.com </w:t>
                        </w:r>
                      </w:hyperlink>
                      <w:r>
                        <w:rPr>
                          <w:rFonts w:ascii="微软雅黑" w:hAnsi="微软雅黑"/>
                          <w:sz w:val="20"/>
                        </w:rPr>
                        <w:t>[~/]# ls –l</w:t>
                      </w:r>
                      <w:r>
                        <w:rPr>
                          <w:rFonts w:ascii="微软雅黑" w:hAnsi="微软雅黑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</w:rPr>
                        <w:t>target</w:t>
                      </w:r>
                    </w:p>
                    <w:p w:rsidR="001420D0" w:rsidRDefault="001420D0" w:rsidP="001420D0">
                      <w:pPr>
                        <w:spacing w:before="72"/>
                        <w:ind w:left="344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total 56</w:t>
                      </w:r>
                    </w:p>
                    <w:p w:rsidR="001420D0" w:rsidRDefault="001420D0" w:rsidP="001420D0">
                      <w:pPr>
                        <w:pStyle w:val="ab"/>
                        <w:spacing w:before="4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537"/>
                        </w:tabs>
                        <w:ind w:left="344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3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Dec 19 </w:t>
                      </w:r>
                      <w:proofErr w:type="gramStart"/>
                      <w:r>
                        <w:rPr>
                          <w:rFonts w:ascii="微软雅黑"/>
                          <w:sz w:val="20"/>
                        </w:rPr>
                        <w:t>02:53</w:t>
                      </w:r>
                      <w:r>
                        <w:rPr>
                          <w:rFonts w:ascii="微软雅黑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1420D0" w:rsidRDefault="001420D0" w:rsidP="001420D0">
                      <w:pPr>
                        <w:pStyle w:val="ab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537"/>
                        </w:tabs>
                        <w:ind w:left="344"/>
                        <w:rPr>
                          <w:rFonts w:ascii="微软雅黑"/>
                          <w:sz w:val="20"/>
                        </w:rPr>
                      </w:pP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8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4096 Nov 27 08:49</w:t>
                      </w:r>
                      <w:proofErr w:type="gramStart"/>
                      <w:r>
                        <w:rPr>
                          <w:rFonts w:ascii="微软雅黑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..</w:t>
                      </w:r>
                      <w:proofErr w:type="gramEnd"/>
                      <w:r>
                        <w:rPr>
                          <w:rFonts w:ascii="微软雅黑"/>
                          <w:sz w:val="20"/>
                        </w:rPr>
                        <w:t>/</w:t>
                      </w:r>
                    </w:p>
                    <w:p w:rsidR="001420D0" w:rsidRDefault="001420D0" w:rsidP="001420D0">
                      <w:pPr>
                        <w:pStyle w:val="ab"/>
                        <w:spacing w:before="6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454"/>
                          <w:tab w:val="left" w:pos="2740"/>
                        </w:tabs>
                        <w:ind w:left="345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-r--r--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>1</w:t>
                      </w:r>
                      <w:r>
                        <w:rPr>
                          <w:rFonts w:ascii="微软雅黑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r>
                        <w:rPr>
                          <w:rFonts w:ascii="微软雅黑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ab/>
                        <w:t>128 Nov 27 09:31</w:t>
                      </w:r>
                      <w:r>
                        <w:rPr>
                          <w:rFonts w:ascii="微软雅黑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Makefile</w:t>
                      </w:r>
                      <w:proofErr w:type="spellEnd"/>
                    </w:p>
                    <w:p w:rsidR="001420D0" w:rsidRDefault="001420D0" w:rsidP="001420D0">
                      <w:pPr>
                        <w:pStyle w:val="ab"/>
                        <w:spacing w:before="3"/>
                        <w:rPr>
                          <w:rFonts w:ascii="楷体"/>
                          <w:sz w:val="23"/>
                        </w:rPr>
                      </w:pPr>
                    </w:p>
                    <w:p w:rsidR="001420D0" w:rsidRDefault="001420D0" w:rsidP="001420D0">
                      <w:pPr>
                        <w:tabs>
                          <w:tab w:val="left" w:pos="1497"/>
                        </w:tabs>
                        <w:spacing w:before="1"/>
                        <w:ind w:left="345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>-x</w:t>
                      </w:r>
                      <w:r>
                        <w:rPr>
                          <w:rFonts w:ascii="微软雅黑"/>
                          <w:sz w:val="20"/>
                        </w:rPr>
                        <w:tab/>
                        <w:t xml:space="preserve">1 beta </w:t>
                      </w:r>
                      <w:proofErr w:type="spellStart"/>
                      <w:r>
                        <w:rPr>
                          <w:rFonts w:ascii="微软雅黑"/>
                          <w:sz w:val="20"/>
                        </w:rPr>
                        <w:t>beta</w:t>
                      </w:r>
                      <w:proofErr w:type="spellEnd"/>
                      <w:r>
                        <w:rPr>
                          <w:rFonts w:ascii="微软雅黑"/>
                          <w:sz w:val="20"/>
                        </w:rPr>
                        <w:t xml:space="preserve"> 5705 Nov 27 08:50</w:t>
                      </w:r>
                      <w:r>
                        <w:rPr>
                          <w:rFonts w:ascii="微软雅黑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/>
                          <w:sz w:val="20"/>
                        </w:rPr>
                        <w:t>consumer*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zh-CN"/>
        </w:rPr>
        <w:t>完成一个目录复制命令</w:t>
      </w:r>
      <w:proofErr w:type="spellStart"/>
      <w:r>
        <w:rPr>
          <w:rFonts w:hint="eastAsia"/>
          <w:lang w:eastAsia="zh-CN"/>
        </w:rPr>
        <w:t>mycp</w:t>
      </w:r>
      <w:proofErr w:type="spellEnd"/>
      <w:r>
        <w:rPr>
          <w:rFonts w:hint="eastAsia"/>
          <w:lang w:eastAsia="zh-CN"/>
        </w:rPr>
        <w:t>，包括目录下的文件和子目录，运行结果如下</w:t>
      </w:r>
    </w:p>
    <w:p w:rsidR="001420D0" w:rsidRDefault="001420D0" w:rsidP="001420D0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1420D0" w:rsidRDefault="001420D0" w:rsidP="001420D0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write</w:t>
      </w:r>
      <w:r>
        <w:rPr>
          <w:rFonts w:hint="eastAsia"/>
          <w:lang w:eastAsia="zh-CN"/>
        </w:rPr>
        <w:t>等系统调用</w:t>
      </w:r>
    </w:p>
    <w:p w:rsidR="001420D0" w:rsidRPr="001420D0" w:rsidRDefault="001420D0" w:rsidP="001420D0">
      <w:pPr>
        <w:rPr>
          <w:lang w:eastAsia="zh-CN"/>
        </w:rPr>
      </w:pPr>
      <w:r>
        <w:rPr>
          <w:rFonts w:hint="eastAsia"/>
          <w:lang w:eastAsia="zh-CN"/>
        </w:rPr>
        <w:lastRenderedPageBreak/>
        <w:t>Windows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CreateFile</w:t>
      </w:r>
      <w:proofErr w:type="spellEnd"/>
      <w:proofErr w:type="gramStart"/>
      <w:r>
        <w:rPr>
          <w:lang w:eastAsia="zh-CN"/>
        </w:rPr>
        <w:t>()</w:t>
      </w:r>
      <w:r>
        <w:rPr>
          <w:rFonts w:hint="eastAsia"/>
          <w:lang w:eastAsia="zh-CN"/>
        </w:rPr>
        <w:t>，</w:t>
      </w:r>
      <w:proofErr w:type="spellStart"/>
      <w:proofErr w:type="gramEnd"/>
      <w:r>
        <w:rPr>
          <w:rFonts w:hint="eastAsia"/>
          <w:lang w:eastAsia="zh-CN"/>
        </w:rPr>
        <w:t>ReadFile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WriteFile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CloseHandle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等函数</w:t>
      </w:r>
      <w:r w:rsidR="00256A73">
        <w:rPr>
          <w:rFonts w:hint="eastAsia"/>
          <w:lang w:eastAsia="zh-CN"/>
        </w:rPr>
        <w:t>。</w:t>
      </w:r>
    </w:p>
    <w:p w:rsidR="00785179" w:rsidRDefault="00785179" w:rsidP="00403835">
      <w:pPr>
        <w:pStyle w:val="1"/>
      </w:pPr>
      <w:bookmarkStart w:id="3" w:name="_Toc512288992"/>
      <w:r>
        <w:rPr>
          <w:rFonts w:hint="eastAsia"/>
        </w:rPr>
        <w:t>实验环境</w:t>
      </w:r>
      <w:bookmarkEnd w:id="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33"/>
        <w:gridCol w:w="2851"/>
        <w:gridCol w:w="2846"/>
      </w:tblGrid>
      <w:tr w:rsidR="007F1404" w:rsidTr="002F7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F1404" w:rsidRDefault="007F1404" w:rsidP="002F7ED9">
            <w:pPr>
              <w:rPr>
                <w:lang w:eastAsia="zh-CN"/>
              </w:rPr>
            </w:pPr>
          </w:p>
        </w:tc>
        <w:tc>
          <w:tcPr>
            <w:tcW w:w="2877" w:type="dxa"/>
          </w:tcPr>
          <w:p w:rsidR="007F1404" w:rsidRDefault="007F1404" w:rsidP="002F7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</w:t>
            </w:r>
          </w:p>
        </w:tc>
        <w:tc>
          <w:tcPr>
            <w:tcW w:w="2877" w:type="dxa"/>
          </w:tcPr>
          <w:p w:rsidR="007F1404" w:rsidRDefault="007F1404" w:rsidP="002F7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Linux</w:t>
            </w:r>
          </w:p>
        </w:tc>
      </w:tr>
      <w:tr w:rsidR="007F1404" w:rsidTr="002F7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F1404" w:rsidRDefault="007F1404" w:rsidP="002F7ED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2877" w:type="dxa"/>
          </w:tcPr>
          <w:p w:rsidR="007F1404" w:rsidRDefault="007F1404" w:rsidP="002F7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Windows10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64bit</w:t>
            </w:r>
          </w:p>
        </w:tc>
        <w:tc>
          <w:tcPr>
            <w:tcW w:w="2877" w:type="dxa"/>
          </w:tcPr>
          <w:p w:rsidR="007F1404" w:rsidRDefault="007F1404" w:rsidP="002F7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Ubuntu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16.04LTS</w:t>
            </w:r>
          </w:p>
        </w:tc>
      </w:tr>
      <w:tr w:rsidR="007F1404" w:rsidTr="002F7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7F1404" w:rsidRDefault="007F1404" w:rsidP="002F7ED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编译器</w:t>
            </w:r>
          </w:p>
        </w:tc>
        <w:tc>
          <w:tcPr>
            <w:tcW w:w="2877" w:type="dxa"/>
          </w:tcPr>
          <w:p w:rsidR="007F1404" w:rsidRDefault="007F1404" w:rsidP="002F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Visual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Studio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2017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IDE</w:t>
            </w:r>
          </w:p>
        </w:tc>
        <w:tc>
          <w:tcPr>
            <w:tcW w:w="2877" w:type="dxa"/>
          </w:tcPr>
          <w:p w:rsidR="007F1404" w:rsidRDefault="007F1404" w:rsidP="002F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cc</w:t>
            </w:r>
            <w:proofErr w:type="spellEnd"/>
          </w:p>
        </w:tc>
      </w:tr>
    </w:tbl>
    <w:p w:rsidR="007F1404" w:rsidRPr="007F1404" w:rsidRDefault="007F1404" w:rsidP="007F1404">
      <w:pPr>
        <w:rPr>
          <w:lang w:eastAsia="zh-CN"/>
        </w:rPr>
      </w:pPr>
    </w:p>
    <w:p w:rsidR="00785179" w:rsidRDefault="00785179" w:rsidP="00403835">
      <w:pPr>
        <w:pStyle w:val="1"/>
      </w:pPr>
      <w:bookmarkStart w:id="4" w:name="_Toc512288993"/>
      <w:r>
        <w:rPr>
          <w:rFonts w:hint="eastAsia"/>
        </w:rPr>
        <w:t>实验过程</w:t>
      </w:r>
      <w:bookmarkEnd w:id="4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5" w:name="_Toc512107287"/>
      <w:bookmarkStart w:id="6" w:name="_Toc512195612"/>
      <w:bookmarkStart w:id="7" w:name="_Toc512285287"/>
      <w:bookmarkStart w:id="8" w:name="_Toc512287765"/>
      <w:bookmarkStart w:id="9" w:name="_Toc512288994"/>
      <w:bookmarkEnd w:id="5"/>
      <w:bookmarkEnd w:id="6"/>
      <w:bookmarkEnd w:id="7"/>
      <w:bookmarkEnd w:id="8"/>
      <w:bookmarkEnd w:id="9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0" w:name="_Toc512107288"/>
      <w:bookmarkStart w:id="11" w:name="_Toc512195613"/>
      <w:bookmarkStart w:id="12" w:name="_Toc512285288"/>
      <w:bookmarkStart w:id="13" w:name="_Toc512287766"/>
      <w:bookmarkStart w:id="14" w:name="_Toc512288995"/>
      <w:bookmarkEnd w:id="10"/>
      <w:bookmarkEnd w:id="11"/>
      <w:bookmarkEnd w:id="12"/>
      <w:bookmarkEnd w:id="13"/>
      <w:bookmarkEnd w:id="14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5" w:name="_Toc512107289"/>
      <w:bookmarkStart w:id="16" w:name="_Toc512195614"/>
      <w:bookmarkStart w:id="17" w:name="_Toc512285289"/>
      <w:bookmarkStart w:id="18" w:name="_Toc512287767"/>
      <w:bookmarkStart w:id="19" w:name="_Toc512288996"/>
      <w:bookmarkEnd w:id="15"/>
      <w:bookmarkEnd w:id="16"/>
      <w:bookmarkEnd w:id="17"/>
      <w:bookmarkEnd w:id="18"/>
      <w:bookmarkEnd w:id="19"/>
    </w:p>
    <w:p w:rsidR="003014FC" w:rsidRPr="003014FC" w:rsidRDefault="003014FC" w:rsidP="003014F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20" w:name="_Toc512107290"/>
      <w:bookmarkStart w:id="21" w:name="_Toc512195615"/>
      <w:bookmarkStart w:id="22" w:name="_Toc512285290"/>
      <w:bookmarkStart w:id="23" w:name="_Toc512287768"/>
      <w:bookmarkStart w:id="24" w:name="_Toc512288997"/>
      <w:bookmarkEnd w:id="20"/>
      <w:bookmarkEnd w:id="21"/>
      <w:bookmarkEnd w:id="22"/>
      <w:bookmarkEnd w:id="23"/>
      <w:bookmarkEnd w:id="24"/>
    </w:p>
    <w:p w:rsidR="003014FC" w:rsidRDefault="003014FC" w:rsidP="003F370A">
      <w:pPr>
        <w:pStyle w:val="2"/>
      </w:pPr>
      <w:bookmarkStart w:id="25" w:name="_Toc512288998"/>
      <w:r>
        <w:rPr>
          <w:rFonts w:hint="eastAsia"/>
        </w:rPr>
        <w:t>基本思路</w:t>
      </w:r>
      <w:bookmarkEnd w:id="25"/>
    </w:p>
    <w:p w:rsidR="003F370A" w:rsidRDefault="00E214B8" w:rsidP="003F370A">
      <w:pPr>
        <w:rPr>
          <w:lang w:eastAsia="zh-CN"/>
        </w:rPr>
      </w:pPr>
      <w:r>
        <w:rPr>
          <w:rFonts w:hint="eastAsia"/>
          <w:lang w:eastAsia="zh-CN"/>
        </w:rPr>
        <w:t>对给定的文件夹进行遍历</w:t>
      </w:r>
    </w:p>
    <w:p w:rsidR="00E214B8" w:rsidRDefault="00E214B8" w:rsidP="003F370A">
      <w:pPr>
        <w:rPr>
          <w:lang w:eastAsia="zh-CN"/>
        </w:rPr>
      </w:pPr>
      <w:r>
        <w:rPr>
          <w:rFonts w:hint="eastAsia"/>
          <w:lang w:eastAsia="zh-CN"/>
        </w:rPr>
        <w:t>如果遍历到单一文件，则直接将源文件复制但目标目录下。</w:t>
      </w:r>
    </w:p>
    <w:p w:rsidR="00E214B8" w:rsidRDefault="00E214B8" w:rsidP="003F370A">
      <w:pPr>
        <w:rPr>
          <w:lang w:eastAsia="zh-CN"/>
        </w:rPr>
      </w:pPr>
      <w:r>
        <w:rPr>
          <w:rFonts w:hint="eastAsia"/>
          <w:lang w:eastAsia="zh-CN"/>
        </w:rPr>
        <w:t>如果便利到的是文件夹，那么久子目标目录中创建一个和原文件夹同名的文件夹。并再以遍历刀的文件夹路径作为源目录的参数，将新建的文件夹目录作为目标路径递归调用文件（夹）复制函数。</w:t>
      </w:r>
    </w:p>
    <w:p w:rsidR="00E214B8" w:rsidRDefault="00E214B8" w:rsidP="003F370A">
      <w:pPr>
        <w:rPr>
          <w:lang w:eastAsia="zh-CN"/>
        </w:rPr>
      </w:pPr>
      <w:r>
        <w:rPr>
          <w:rFonts w:hint="eastAsia"/>
          <w:lang w:eastAsia="zh-CN"/>
        </w:rPr>
        <w:t>当源文件（夹）被遍历结束后，程序完成全部文件的复制，结束运行。</w:t>
      </w:r>
    </w:p>
    <w:p w:rsidR="00516A91" w:rsidRDefault="00516A91" w:rsidP="00516A91">
      <w:pPr>
        <w:pStyle w:val="2"/>
      </w:pPr>
      <w:bookmarkStart w:id="26" w:name="_Toc512288999"/>
      <w:r>
        <w:rPr>
          <w:rFonts w:hint="eastAsia"/>
        </w:rPr>
        <w:t>Windows调用系统API</w:t>
      </w:r>
      <w:bookmarkEnd w:id="26"/>
    </w:p>
    <w:p w:rsidR="00516A91" w:rsidRDefault="00516A91" w:rsidP="00FE5FA5">
      <w:pPr>
        <w:pStyle w:val="3"/>
      </w:pPr>
      <w:bookmarkStart w:id="27" w:name="_Toc512289000"/>
      <w:proofErr w:type="spellStart"/>
      <w:proofErr w:type="gramStart"/>
      <w:r>
        <w:rPr>
          <w:rFonts w:hint="eastAsia"/>
        </w:rPr>
        <w:t>SetFileTime</w:t>
      </w:r>
      <w:proofErr w:type="spellEnd"/>
      <w:r>
        <w:t>(</w:t>
      </w:r>
      <w:proofErr w:type="gramEnd"/>
      <w:r>
        <w:t>)</w:t>
      </w:r>
      <w:bookmarkEnd w:id="27"/>
    </w:p>
    <w:p w:rsidR="00FE5FA5" w:rsidRDefault="00FE5FA5" w:rsidP="00FE5FA5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功能：设置文件的创建、访问以及上次修改时间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810"/>
      </w:tblGrid>
      <w:tr w:rsidR="00FE5FA5" w:rsidTr="00FE5FA5">
        <w:tc>
          <w:tcPr>
            <w:tcW w:w="8630" w:type="dxa"/>
          </w:tcPr>
          <w:p w:rsidR="00FE5FA5" w:rsidRDefault="00FE5FA5" w:rsidP="00FE5FA5">
            <w:pPr>
              <w:pStyle w:val="ab"/>
              <w:spacing w:before="11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color w:val="2B91AF"/>
                <w:sz w:val="21"/>
                <w:szCs w:val="21"/>
              </w:rPr>
              <w:t>BOOL</w:t>
            </w:r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Default="00FE5FA5" w:rsidP="00FE5FA5">
            <w:pPr>
              <w:pStyle w:val="ab"/>
              <w:spacing w:before="11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color w:val="6F008A"/>
                <w:sz w:val="21"/>
                <w:szCs w:val="21"/>
              </w:rPr>
              <w:t>WINAPI</w:t>
            </w:r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A67794" w:rsidRDefault="00FE5FA5" w:rsidP="00FE5FA5">
            <w:pPr>
              <w:pStyle w:val="ab"/>
              <w:spacing w:before="11"/>
              <w:rPr>
                <w:rFonts w:eastAsiaTheme="minorHAnsi"/>
                <w:sz w:val="21"/>
                <w:szCs w:val="21"/>
              </w:rPr>
            </w:pPr>
            <w:proofErr w:type="spellStart"/>
            <w:proofErr w:type="gramStart"/>
            <w:r w:rsidRPr="00A67794">
              <w:rPr>
                <w:rFonts w:eastAsiaTheme="minorHAnsi"/>
                <w:sz w:val="21"/>
                <w:szCs w:val="21"/>
              </w:rPr>
              <w:t>SetFileTime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>(</w:t>
            </w:r>
            <w:proofErr w:type="gramEnd"/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A67794" w:rsidRDefault="00FE5FA5" w:rsidP="00FE5FA5">
            <w:pPr>
              <w:pStyle w:val="ab"/>
              <w:tabs>
                <w:tab w:val="left" w:pos="523"/>
              </w:tabs>
              <w:spacing w:before="78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w w:val="99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ab/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_In_</w:t>
            </w:r>
            <w:r w:rsidRPr="00A67794">
              <w:rPr>
                <w:rFonts w:eastAsiaTheme="minorHAnsi"/>
                <w:spacing w:val="-5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2B91AF"/>
                <w:sz w:val="21"/>
                <w:szCs w:val="21"/>
              </w:rPr>
              <w:t>HANDLE</w:t>
            </w:r>
            <w:r w:rsidRPr="00A67794">
              <w:rPr>
                <w:rFonts w:eastAsiaTheme="minorHAnsi"/>
                <w:spacing w:val="-5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794">
              <w:rPr>
                <w:rFonts w:eastAsiaTheme="minorHAnsi"/>
                <w:color w:val="818181"/>
                <w:sz w:val="21"/>
                <w:szCs w:val="21"/>
              </w:rPr>
              <w:t>hFile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>,</w:t>
            </w:r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gramEnd"/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spellStart"/>
            <w:r w:rsidRPr="00A67794">
              <w:rPr>
                <w:rFonts w:eastAsiaTheme="minorHAnsi"/>
                <w:color w:val="008000"/>
                <w:sz w:val="21"/>
                <w:szCs w:val="21"/>
              </w:rPr>
              <w:t>系统文件句柄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A67794" w:rsidRDefault="00FE5FA5" w:rsidP="00FE5FA5">
            <w:pPr>
              <w:pStyle w:val="ab"/>
              <w:tabs>
                <w:tab w:val="left" w:pos="522"/>
              </w:tabs>
              <w:spacing w:before="78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w w:val="99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ab/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proofErr w:type="spellStart"/>
            <w:r w:rsidRPr="00A67794">
              <w:rPr>
                <w:rFonts w:eastAsiaTheme="minorHAnsi"/>
                <w:color w:val="6F008A"/>
                <w:sz w:val="21"/>
                <w:szCs w:val="21"/>
              </w:rPr>
              <w:t>In_opt</w:t>
            </w:r>
            <w:proofErr w:type="spellEnd"/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CONST</w:t>
            </w:r>
            <w:r w:rsidRPr="00A67794">
              <w:rPr>
                <w:rFonts w:eastAsiaTheme="minorHAnsi"/>
                <w:spacing w:val="-6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2B91AF"/>
                <w:sz w:val="21"/>
                <w:szCs w:val="21"/>
              </w:rPr>
              <w:t>FILETIME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>*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794">
              <w:rPr>
                <w:rFonts w:eastAsiaTheme="minorHAnsi"/>
                <w:color w:val="818181"/>
                <w:sz w:val="21"/>
                <w:szCs w:val="21"/>
              </w:rPr>
              <w:t>lpCreationTime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>,</w:t>
            </w:r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gramEnd"/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spellStart"/>
            <w:r w:rsidRPr="00A67794">
              <w:rPr>
                <w:rFonts w:eastAsiaTheme="minorHAnsi"/>
                <w:color w:val="008000"/>
                <w:sz w:val="21"/>
                <w:szCs w:val="21"/>
              </w:rPr>
              <w:t>文件创建时间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A67794" w:rsidRDefault="00FE5FA5" w:rsidP="00FE5FA5">
            <w:pPr>
              <w:pStyle w:val="ab"/>
              <w:tabs>
                <w:tab w:val="left" w:pos="522"/>
              </w:tabs>
              <w:spacing w:before="75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w w:val="99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ab/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proofErr w:type="spellStart"/>
            <w:r w:rsidRPr="00A67794">
              <w:rPr>
                <w:rFonts w:eastAsiaTheme="minorHAnsi"/>
                <w:color w:val="6F008A"/>
                <w:sz w:val="21"/>
                <w:szCs w:val="21"/>
              </w:rPr>
              <w:t>In_opt</w:t>
            </w:r>
            <w:proofErr w:type="spellEnd"/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CONST</w:t>
            </w:r>
            <w:r w:rsidRPr="00A67794">
              <w:rPr>
                <w:rFonts w:eastAsiaTheme="minorHAnsi"/>
                <w:spacing w:val="-7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2B91AF"/>
                <w:sz w:val="21"/>
                <w:szCs w:val="21"/>
              </w:rPr>
              <w:t>FILETIME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>*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794">
              <w:rPr>
                <w:rFonts w:eastAsiaTheme="minorHAnsi"/>
                <w:color w:val="818181"/>
                <w:sz w:val="21"/>
                <w:szCs w:val="21"/>
              </w:rPr>
              <w:t>lpLastAccessTime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>,</w:t>
            </w:r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gramEnd"/>
            <w:r w:rsidRPr="00A67794">
              <w:rPr>
                <w:rFonts w:eastAsiaTheme="minorHAnsi"/>
                <w:color w:val="008000"/>
                <w:sz w:val="21"/>
                <w:szCs w:val="21"/>
              </w:rPr>
              <w:t>/</w:t>
            </w:r>
            <w:proofErr w:type="spellStart"/>
            <w:r w:rsidRPr="00A67794">
              <w:rPr>
                <w:rFonts w:eastAsiaTheme="minorHAnsi"/>
                <w:color w:val="008000"/>
                <w:sz w:val="21"/>
                <w:szCs w:val="21"/>
              </w:rPr>
              <w:t>文件上一次访问时间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A67794" w:rsidRDefault="00FE5FA5" w:rsidP="00FE5FA5">
            <w:pPr>
              <w:pStyle w:val="ab"/>
              <w:tabs>
                <w:tab w:val="left" w:pos="522"/>
              </w:tabs>
              <w:spacing w:before="77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w w:val="99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ab/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proofErr w:type="spellStart"/>
            <w:r w:rsidRPr="00A67794">
              <w:rPr>
                <w:rFonts w:eastAsiaTheme="minorHAnsi"/>
                <w:color w:val="6F008A"/>
                <w:sz w:val="21"/>
                <w:szCs w:val="21"/>
              </w:rPr>
              <w:t>In_opt</w:t>
            </w:r>
            <w:proofErr w:type="spellEnd"/>
            <w:r w:rsidRPr="00A67794">
              <w:rPr>
                <w:rFonts w:eastAsiaTheme="minorHAnsi"/>
                <w:color w:val="6F008A"/>
                <w:sz w:val="21"/>
                <w:szCs w:val="21"/>
              </w:rPr>
              <w:t>_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6F008A"/>
                <w:sz w:val="21"/>
                <w:szCs w:val="21"/>
              </w:rPr>
              <w:t>CONST</w:t>
            </w:r>
            <w:r w:rsidRPr="00A67794">
              <w:rPr>
                <w:rFonts w:eastAsiaTheme="minorHAnsi"/>
                <w:spacing w:val="-7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color w:val="2B91AF"/>
                <w:sz w:val="21"/>
                <w:szCs w:val="21"/>
              </w:rPr>
              <w:t>FILETIME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r w:rsidRPr="00A67794">
              <w:rPr>
                <w:rFonts w:eastAsiaTheme="minorHAnsi"/>
                <w:sz w:val="21"/>
                <w:szCs w:val="21"/>
              </w:rPr>
              <w:t>*</w:t>
            </w:r>
            <w:r w:rsidRPr="00A67794">
              <w:rPr>
                <w:rFonts w:eastAsiaTheme="minorHAnsi"/>
                <w:spacing w:val="-4"/>
                <w:sz w:val="21"/>
                <w:szCs w:val="21"/>
              </w:rPr>
              <w:t xml:space="preserve"> </w:t>
            </w:r>
            <w:proofErr w:type="spellStart"/>
            <w:r w:rsidRPr="00A67794">
              <w:rPr>
                <w:rFonts w:eastAsiaTheme="minorHAnsi"/>
                <w:color w:val="818181"/>
                <w:sz w:val="21"/>
                <w:szCs w:val="21"/>
              </w:rPr>
              <w:t>lpLastWriteTime</w:t>
            </w:r>
            <w:proofErr w:type="spellEnd"/>
            <w:r w:rsidRPr="00A67794">
              <w:rPr>
                <w:rFonts w:eastAsiaTheme="minorHAnsi"/>
                <w:color w:val="008000"/>
                <w:sz w:val="21"/>
                <w:szCs w:val="21"/>
              </w:rPr>
              <w:t>//</w:t>
            </w:r>
            <w:proofErr w:type="spellStart"/>
            <w:r w:rsidRPr="00A67794">
              <w:rPr>
                <w:rFonts w:eastAsiaTheme="minorHAnsi"/>
                <w:color w:val="008000"/>
                <w:sz w:val="21"/>
                <w:szCs w:val="21"/>
              </w:rPr>
              <w:t>文件最近一次修改时间</w:t>
            </w:r>
            <w:proofErr w:type="spellEnd"/>
            <w:r w:rsidRPr="00A67794"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FE5FA5" w:rsidRPr="00FE5FA5" w:rsidRDefault="00FE5FA5" w:rsidP="00FE5FA5">
            <w:pPr>
              <w:pStyle w:val="ab"/>
              <w:rPr>
                <w:rFonts w:eastAsiaTheme="minorHAnsi"/>
                <w:sz w:val="21"/>
                <w:szCs w:val="21"/>
              </w:rPr>
            </w:pPr>
            <w:r w:rsidRPr="00A67794">
              <w:rPr>
                <w:rFonts w:eastAsiaTheme="minorHAnsi"/>
                <w:sz w:val="21"/>
                <w:szCs w:val="21"/>
              </w:rPr>
              <w:t>);</w:t>
            </w:r>
          </w:p>
        </w:tc>
      </w:tr>
    </w:tbl>
    <w:p w:rsidR="00FE5FA5" w:rsidRPr="00FE5FA5" w:rsidRDefault="00FE5FA5" w:rsidP="00FE5FA5">
      <w:pPr>
        <w:pStyle w:val="ab"/>
        <w:rPr>
          <w:lang w:eastAsia="zh-CN"/>
        </w:rPr>
      </w:pPr>
    </w:p>
    <w:p w:rsidR="00516A91" w:rsidRDefault="00FE5FA5" w:rsidP="00FE5FA5">
      <w:pPr>
        <w:pStyle w:val="3"/>
      </w:pPr>
      <w:bookmarkStart w:id="28" w:name="_Toc512289001"/>
      <w:proofErr w:type="spellStart"/>
      <w:proofErr w:type="gramStart"/>
      <w:r>
        <w:t>GetFileTime</w:t>
      </w:r>
      <w:proofErr w:type="spellEnd"/>
      <w:r>
        <w:t>(</w:t>
      </w:r>
      <w:proofErr w:type="gramEnd"/>
      <w:r>
        <w:t>)</w:t>
      </w:r>
      <w:bookmarkEnd w:id="28"/>
    </w:p>
    <w:p w:rsidR="00FE5FA5" w:rsidRDefault="00FE5FA5" w:rsidP="00483EB1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功能：取得指定文件的时间信息</w:t>
      </w:r>
    </w:p>
    <w:tbl>
      <w:tblPr>
        <w:tblStyle w:val="af"/>
        <w:tblW w:w="0" w:type="auto"/>
        <w:tblInd w:w="715" w:type="dxa"/>
        <w:tblLook w:val="04A0" w:firstRow="1" w:lastRow="0" w:firstColumn="1" w:lastColumn="0" w:noHBand="0" w:noVBand="1"/>
      </w:tblPr>
      <w:tblGrid>
        <w:gridCol w:w="7815"/>
      </w:tblGrid>
      <w:tr w:rsidR="00FE5FA5" w:rsidTr="00663402">
        <w:tc>
          <w:tcPr>
            <w:tcW w:w="7815" w:type="dxa"/>
          </w:tcPr>
          <w:p w:rsidR="00FE5FA5" w:rsidRDefault="00FE5FA5" w:rsidP="00FE5FA5">
            <w:pPr>
              <w:spacing w:before="1"/>
            </w:pPr>
            <w:r>
              <w:rPr>
                <w:color w:val="2B91AF"/>
              </w:rPr>
              <w:lastRenderedPageBreak/>
              <w:t>BOOL</w:t>
            </w:r>
            <w:r>
              <w:t xml:space="preserve"> </w:t>
            </w:r>
            <w:r>
              <w:rPr>
                <w:color w:val="6F008A"/>
              </w:rPr>
              <w:t>WINAPI</w:t>
            </w:r>
            <w:r>
              <w:t xml:space="preserve"> </w:t>
            </w:r>
          </w:p>
          <w:p w:rsidR="00FE5FA5" w:rsidRDefault="00FE5FA5" w:rsidP="00FE5FA5">
            <w:pPr>
              <w:spacing w:before="1"/>
            </w:pPr>
            <w:proofErr w:type="spellStart"/>
            <w:proofErr w:type="gramStart"/>
            <w:r>
              <w:t>GetFileTime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:rsidR="00FE5FA5" w:rsidRDefault="00FE5FA5" w:rsidP="00FE5FA5">
            <w:pPr>
              <w:spacing w:before="1"/>
            </w:pPr>
            <w:r>
              <w:rPr>
                <w:color w:val="6F008A"/>
              </w:rPr>
              <w:t>_In_</w:t>
            </w:r>
            <w:r>
              <w:rPr>
                <w:spacing w:val="-5"/>
              </w:rPr>
              <w:t xml:space="preserve"> </w:t>
            </w:r>
            <w:r>
              <w:rPr>
                <w:color w:val="2B91AF"/>
              </w:rPr>
              <w:t>HANDLE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color w:val="818181"/>
              </w:rPr>
              <w:t>hFile</w:t>
            </w:r>
            <w:proofErr w:type="spellEnd"/>
            <w:r>
              <w:t>,</w:t>
            </w:r>
            <w:r>
              <w:rPr>
                <w:color w:val="008000"/>
              </w:rPr>
              <w:t>/</w:t>
            </w:r>
            <w:proofErr w:type="gram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系统文件句柄</w:t>
            </w:r>
            <w:proofErr w:type="spellEnd"/>
            <w:r>
              <w:t xml:space="preserve"> </w:t>
            </w:r>
          </w:p>
          <w:p w:rsidR="00FE5FA5" w:rsidRDefault="00FE5FA5" w:rsidP="00FE5FA5">
            <w:pPr>
              <w:spacing w:before="1"/>
            </w:pPr>
            <w:r>
              <w:rPr>
                <w:color w:val="6F008A"/>
              </w:rPr>
              <w:t>_</w:t>
            </w:r>
            <w:proofErr w:type="spellStart"/>
            <w:r>
              <w:rPr>
                <w:color w:val="6F008A"/>
              </w:rPr>
              <w:t>Out_opt</w:t>
            </w:r>
            <w:proofErr w:type="spellEnd"/>
            <w:r>
              <w:rPr>
                <w:color w:val="6F008A"/>
              </w:rPr>
              <w:t>_</w:t>
            </w:r>
            <w:r>
              <w:rPr>
                <w:spacing w:val="-7"/>
              </w:rPr>
              <w:t xml:space="preserve"> </w:t>
            </w:r>
            <w:r>
              <w:rPr>
                <w:color w:val="2B91AF"/>
              </w:rPr>
              <w:t>LPFILETIME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818181"/>
              </w:rPr>
              <w:t>lpCreationTime</w:t>
            </w:r>
            <w:proofErr w:type="spellEnd"/>
            <w:r>
              <w:t>,</w:t>
            </w:r>
            <w:r>
              <w:rPr>
                <w:color w:val="008000"/>
              </w:rPr>
              <w:t>/</w:t>
            </w:r>
            <w:proofErr w:type="gram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用于装载文件的创建时间</w:t>
            </w:r>
            <w:proofErr w:type="spellEnd"/>
            <w:r>
              <w:t xml:space="preserve"> </w:t>
            </w:r>
          </w:p>
          <w:p w:rsidR="00FE5FA5" w:rsidRDefault="00FE5FA5" w:rsidP="00FE5FA5">
            <w:pPr>
              <w:spacing w:before="1"/>
              <w:rPr>
                <w:color w:val="008000"/>
              </w:rPr>
            </w:pPr>
            <w:r>
              <w:rPr>
                <w:color w:val="6F008A"/>
              </w:rPr>
              <w:t>_</w:t>
            </w:r>
            <w:proofErr w:type="spellStart"/>
            <w:r>
              <w:rPr>
                <w:color w:val="6F008A"/>
              </w:rPr>
              <w:t>Out_opt</w:t>
            </w:r>
            <w:proofErr w:type="spellEnd"/>
            <w:r>
              <w:rPr>
                <w:color w:val="6F008A"/>
              </w:rPr>
              <w:t>_</w:t>
            </w:r>
            <w:r>
              <w:rPr>
                <w:spacing w:val="-8"/>
              </w:rPr>
              <w:t xml:space="preserve"> </w:t>
            </w:r>
            <w:r>
              <w:rPr>
                <w:color w:val="2B91AF"/>
              </w:rPr>
              <w:t>LPFILETIME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818181"/>
              </w:rPr>
              <w:t>lpLastAccessTime</w:t>
            </w:r>
            <w:proofErr w:type="spellEnd"/>
            <w:r>
              <w:t>,</w:t>
            </w:r>
            <w:r>
              <w:rPr>
                <w:color w:val="008000"/>
              </w:rPr>
              <w:t>/</w:t>
            </w:r>
            <w:proofErr w:type="gram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用于装载文件的上一次访问时</w:t>
            </w:r>
            <w:proofErr w:type="spellEnd"/>
          </w:p>
          <w:p w:rsidR="00FE5FA5" w:rsidRDefault="00FE5FA5" w:rsidP="00FE5FA5">
            <w:pPr>
              <w:spacing w:before="1"/>
            </w:pPr>
            <w:r>
              <w:rPr>
                <w:color w:val="6F008A"/>
              </w:rPr>
              <w:t>_</w:t>
            </w:r>
            <w:proofErr w:type="spellStart"/>
            <w:r>
              <w:rPr>
                <w:color w:val="6F008A"/>
              </w:rPr>
              <w:t>Out_opt</w:t>
            </w:r>
            <w:proofErr w:type="spellEnd"/>
            <w:r>
              <w:rPr>
                <w:color w:val="6F008A"/>
              </w:rPr>
              <w:t>_</w:t>
            </w:r>
            <w:r>
              <w:rPr>
                <w:spacing w:val="-8"/>
              </w:rPr>
              <w:t xml:space="preserve"> </w:t>
            </w:r>
            <w:r>
              <w:rPr>
                <w:color w:val="2B91AF"/>
              </w:rPr>
              <w:t>LPFILETIME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color w:val="818181"/>
              </w:rPr>
              <w:t>lpLastWriteTime</w:t>
            </w:r>
            <w:proofErr w:type="spellEnd"/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用于装载文件上一次修改时间</w:t>
            </w:r>
            <w:proofErr w:type="spellEnd"/>
            <w:r>
              <w:t xml:space="preserve"> </w:t>
            </w:r>
          </w:p>
          <w:p w:rsidR="00FE5FA5" w:rsidRDefault="00FE5FA5" w:rsidP="00FE5FA5">
            <w:pPr>
              <w:spacing w:before="1"/>
            </w:pPr>
            <w:r>
              <w:t>);</w:t>
            </w:r>
          </w:p>
        </w:tc>
      </w:tr>
    </w:tbl>
    <w:p w:rsidR="00FE5FA5" w:rsidRPr="00FE5FA5" w:rsidRDefault="00FE5FA5" w:rsidP="00FE5FA5">
      <w:pPr>
        <w:rPr>
          <w:lang w:eastAsia="zh-CN"/>
        </w:rPr>
      </w:pPr>
    </w:p>
    <w:p w:rsidR="00FE5FA5" w:rsidRDefault="00FE5FA5" w:rsidP="00FE5FA5">
      <w:pPr>
        <w:pStyle w:val="3"/>
      </w:pPr>
      <w:bookmarkStart w:id="29" w:name="_Toc512289002"/>
      <w:proofErr w:type="spellStart"/>
      <w:proofErr w:type="gramStart"/>
      <w:r>
        <w:t>FildFiirstFile</w:t>
      </w:r>
      <w:proofErr w:type="spellEnd"/>
      <w:r>
        <w:t>(</w:t>
      </w:r>
      <w:proofErr w:type="gramEnd"/>
      <w:r>
        <w:t>)</w:t>
      </w:r>
      <w:bookmarkEnd w:id="29"/>
    </w:p>
    <w:tbl>
      <w:tblPr>
        <w:tblStyle w:val="af"/>
        <w:tblpPr w:leftFromText="180" w:rightFromText="180" w:vertAnchor="page" w:horzAnchor="margin" w:tblpXSpec="right" w:tblpY="11845"/>
        <w:tblW w:w="0" w:type="auto"/>
        <w:tblLook w:val="04A0" w:firstRow="1" w:lastRow="0" w:firstColumn="1" w:lastColumn="0" w:noHBand="0" w:noVBand="1"/>
      </w:tblPr>
      <w:tblGrid>
        <w:gridCol w:w="7745"/>
      </w:tblGrid>
      <w:tr w:rsidR="00663402" w:rsidTr="00663402">
        <w:tc>
          <w:tcPr>
            <w:tcW w:w="7745" w:type="dxa"/>
          </w:tcPr>
          <w:p w:rsidR="00663402" w:rsidRPr="008809F7" w:rsidRDefault="00663402" w:rsidP="00663402">
            <w:pPr>
              <w:spacing w:before="1"/>
              <w:rPr>
                <w:rFonts w:ascii="楷体" w:eastAsia="楷体" w:hAnsi="楷体"/>
              </w:rPr>
            </w:pPr>
            <w:r w:rsidRPr="008809F7">
              <w:rPr>
                <w:rFonts w:ascii="楷体" w:eastAsia="楷体" w:hAnsi="楷体"/>
                <w:color w:val="2B91AF"/>
              </w:rPr>
              <w:t>HANDLE</w:t>
            </w:r>
            <w:r w:rsidRPr="008809F7">
              <w:rPr>
                <w:rFonts w:ascii="楷体" w:eastAsia="楷体" w:hAnsi="楷体"/>
              </w:rPr>
              <w:t xml:space="preserve"> </w:t>
            </w:r>
            <w:r w:rsidRPr="008809F7">
              <w:rPr>
                <w:rFonts w:ascii="楷体" w:eastAsia="楷体" w:hAnsi="楷体"/>
                <w:color w:val="6F008A"/>
              </w:rPr>
              <w:t>WINAPI</w:t>
            </w:r>
            <w:r w:rsidRPr="008809F7">
              <w:rPr>
                <w:rFonts w:ascii="楷体" w:eastAsia="楷体" w:hAnsi="楷体"/>
              </w:rPr>
              <w:t xml:space="preserve"> </w:t>
            </w:r>
          </w:p>
          <w:p w:rsidR="00663402" w:rsidRPr="008809F7" w:rsidRDefault="00663402" w:rsidP="00663402">
            <w:pPr>
              <w:spacing w:before="1"/>
              <w:rPr>
                <w:rFonts w:ascii="楷体" w:eastAsia="楷体" w:hAnsi="楷体"/>
              </w:rPr>
            </w:pPr>
            <w:proofErr w:type="spellStart"/>
            <w:proofErr w:type="gramStart"/>
            <w:r w:rsidRPr="008809F7">
              <w:rPr>
                <w:rFonts w:ascii="楷体" w:eastAsia="楷体" w:hAnsi="楷体"/>
              </w:rPr>
              <w:t>FindFirstFileA</w:t>
            </w:r>
            <w:proofErr w:type="spellEnd"/>
            <w:r w:rsidRPr="008809F7">
              <w:rPr>
                <w:rFonts w:ascii="楷体" w:eastAsia="楷体" w:hAnsi="楷体"/>
              </w:rPr>
              <w:t>(</w:t>
            </w:r>
            <w:proofErr w:type="gramEnd"/>
            <w:r w:rsidRPr="008809F7">
              <w:rPr>
                <w:rFonts w:ascii="楷体" w:eastAsia="楷体" w:hAnsi="楷体"/>
              </w:rPr>
              <w:t xml:space="preserve"> </w:t>
            </w:r>
          </w:p>
          <w:p w:rsidR="00663402" w:rsidRPr="008809F7" w:rsidRDefault="00663402" w:rsidP="00663402">
            <w:pPr>
              <w:spacing w:before="1"/>
              <w:rPr>
                <w:rFonts w:ascii="楷体" w:eastAsia="楷体" w:hAnsi="楷体"/>
                <w:w w:val="95"/>
              </w:rPr>
            </w:pPr>
            <w:r w:rsidRPr="008809F7">
              <w:rPr>
                <w:rFonts w:ascii="楷体" w:eastAsia="楷体" w:hAnsi="楷体"/>
                <w:color w:val="6F008A"/>
              </w:rPr>
              <w:t>_In_</w:t>
            </w:r>
            <w:r w:rsidRPr="008809F7">
              <w:rPr>
                <w:rFonts w:ascii="楷体" w:eastAsia="楷体" w:hAnsi="楷体"/>
                <w:spacing w:val="-3"/>
              </w:rPr>
              <w:t xml:space="preserve"> </w:t>
            </w:r>
            <w:r w:rsidRPr="008809F7">
              <w:rPr>
                <w:rFonts w:ascii="楷体" w:eastAsia="楷体" w:hAnsi="楷体"/>
                <w:color w:val="2B91AF"/>
              </w:rPr>
              <w:t>LPCSTR</w:t>
            </w:r>
            <w:r w:rsidRPr="008809F7">
              <w:rPr>
                <w:rFonts w:ascii="楷体" w:eastAsia="楷体" w:hAnsi="楷体"/>
                <w:spacing w:val="-3"/>
              </w:rPr>
              <w:t xml:space="preserve"> </w:t>
            </w:r>
            <w:proofErr w:type="spellStart"/>
            <w:r w:rsidRPr="008809F7">
              <w:rPr>
                <w:rFonts w:ascii="楷体" w:eastAsia="楷体" w:hAnsi="楷体"/>
                <w:color w:val="818181"/>
              </w:rPr>
              <w:t>lpFileName</w:t>
            </w:r>
            <w:proofErr w:type="spellEnd"/>
            <w:r w:rsidRPr="008809F7">
              <w:rPr>
                <w:rFonts w:ascii="楷体" w:eastAsia="楷体" w:hAnsi="楷体"/>
              </w:rPr>
              <w:t>,</w:t>
            </w:r>
            <w:r w:rsidRPr="008809F7">
              <w:rPr>
                <w:rFonts w:ascii="楷体" w:eastAsia="楷体" w:hAnsi="楷体"/>
              </w:rPr>
              <w:tab/>
            </w:r>
            <w:r w:rsidRPr="008809F7">
              <w:rPr>
                <w:rFonts w:ascii="楷体" w:eastAsia="楷体" w:hAnsi="楷体"/>
                <w:color w:val="008000"/>
                <w:w w:val="95"/>
              </w:rPr>
              <w:t>//</w:t>
            </w:r>
            <w:proofErr w:type="spellStart"/>
            <w:r w:rsidRPr="008809F7">
              <w:rPr>
                <w:rFonts w:ascii="楷体" w:eastAsia="楷体" w:hAnsi="楷体"/>
                <w:color w:val="008000"/>
                <w:w w:val="95"/>
              </w:rPr>
              <w:t>将搜索的文件名</w:t>
            </w:r>
            <w:proofErr w:type="spellEnd"/>
            <w:r w:rsidRPr="008809F7">
              <w:rPr>
                <w:rFonts w:ascii="楷体" w:eastAsia="楷体" w:hAnsi="楷体"/>
                <w:w w:val="95"/>
              </w:rPr>
              <w:t xml:space="preserve"> </w:t>
            </w:r>
          </w:p>
          <w:p w:rsidR="00663402" w:rsidRPr="008809F7" w:rsidRDefault="00663402" w:rsidP="00663402">
            <w:pPr>
              <w:spacing w:before="1"/>
              <w:rPr>
                <w:rFonts w:ascii="楷体" w:eastAsia="楷体" w:hAnsi="楷体"/>
              </w:rPr>
            </w:pPr>
            <w:r w:rsidRPr="008809F7">
              <w:rPr>
                <w:rFonts w:ascii="楷体" w:eastAsia="楷体" w:hAnsi="楷体"/>
                <w:color w:val="6F008A"/>
              </w:rPr>
              <w:t>_Out_</w:t>
            </w:r>
            <w:r w:rsidRPr="008809F7">
              <w:rPr>
                <w:rFonts w:ascii="楷体" w:eastAsia="楷体" w:hAnsi="楷体"/>
                <w:spacing w:val="-8"/>
              </w:rPr>
              <w:t xml:space="preserve"> </w:t>
            </w:r>
            <w:r w:rsidRPr="008809F7">
              <w:rPr>
                <w:rFonts w:ascii="楷体" w:eastAsia="楷体" w:hAnsi="楷体"/>
                <w:color w:val="2B91AF"/>
              </w:rPr>
              <w:t>LPWIN32_FIND_DATAA</w:t>
            </w:r>
            <w:r w:rsidRPr="008809F7">
              <w:rPr>
                <w:rFonts w:ascii="楷体" w:eastAsia="楷体" w:hAnsi="楷体"/>
                <w:spacing w:val="-8"/>
              </w:rPr>
              <w:t xml:space="preserve"> </w:t>
            </w:r>
            <w:proofErr w:type="spellStart"/>
            <w:r w:rsidRPr="008809F7">
              <w:rPr>
                <w:rFonts w:ascii="楷体" w:eastAsia="楷体" w:hAnsi="楷体"/>
                <w:color w:val="818181"/>
              </w:rPr>
              <w:t>lpFindFileData</w:t>
            </w:r>
            <w:proofErr w:type="spellEnd"/>
            <w:r w:rsidRPr="008809F7">
              <w:rPr>
                <w:rFonts w:ascii="楷体" w:eastAsia="楷体" w:hAnsi="楷体"/>
                <w:color w:val="008000"/>
              </w:rPr>
              <w:t>//</w:t>
            </w:r>
            <w:proofErr w:type="spellStart"/>
            <w:r w:rsidRPr="008809F7">
              <w:rPr>
                <w:rFonts w:ascii="楷体" w:eastAsia="楷体" w:hAnsi="楷体"/>
                <w:color w:val="008000"/>
              </w:rPr>
              <w:t>用于装载与找到的文件有关的信息的结构体</w:t>
            </w:r>
            <w:proofErr w:type="spellEnd"/>
            <w:r w:rsidRPr="008809F7">
              <w:rPr>
                <w:rFonts w:ascii="楷体" w:eastAsia="楷体" w:hAnsi="楷体"/>
              </w:rPr>
              <w:t xml:space="preserve"> </w:t>
            </w:r>
          </w:p>
          <w:p w:rsidR="00663402" w:rsidRDefault="00663402" w:rsidP="00663402">
            <w:pPr>
              <w:rPr>
                <w:lang w:eastAsia="zh-CN"/>
              </w:rPr>
            </w:pPr>
            <w:r w:rsidRPr="008809F7">
              <w:rPr>
                <w:rFonts w:ascii="楷体" w:eastAsia="楷体" w:hAnsi="楷体"/>
              </w:rPr>
              <w:t>);</w:t>
            </w:r>
          </w:p>
        </w:tc>
      </w:tr>
    </w:tbl>
    <w:p w:rsidR="00483EB1" w:rsidRPr="00483EB1" w:rsidRDefault="00483EB1" w:rsidP="00483EB1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功能：根据文件名查找文件</w:t>
      </w:r>
    </w:p>
    <w:p w:rsidR="00FE5FA5" w:rsidRDefault="00FE5FA5" w:rsidP="00516A91">
      <w:pPr>
        <w:pStyle w:val="3"/>
      </w:pPr>
      <w:bookmarkStart w:id="30" w:name="_Toc512289003"/>
      <w:proofErr w:type="spellStart"/>
      <w:proofErr w:type="gramStart"/>
      <w:r>
        <w:t>FildNextFile</w:t>
      </w:r>
      <w:proofErr w:type="spellEnd"/>
      <w:r>
        <w:t>(</w:t>
      </w:r>
      <w:proofErr w:type="gramEnd"/>
      <w:r>
        <w:t>)</w:t>
      </w:r>
      <w:bookmarkEnd w:id="30"/>
    </w:p>
    <w:p w:rsidR="00483EB1" w:rsidRDefault="00483EB1" w:rsidP="007E08D6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功能：根据调用</w:t>
      </w:r>
      <w:proofErr w:type="spellStart"/>
      <w:r>
        <w:rPr>
          <w:rFonts w:hint="eastAsia"/>
          <w:lang w:eastAsia="zh-CN"/>
        </w:rPr>
        <w:t>FindFirstFile</w:t>
      </w:r>
      <w:proofErr w:type="spellEnd"/>
      <w:r>
        <w:rPr>
          <w:rFonts w:hint="eastAsia"/>
          <w:lang w:eastAsia="zh-CN"/>
        </w:rPr>
        <w:t>函数是制定的一个文件名查找下一个文件</w:t>
      </w:r>
    </w:p>
    <w:tbl>
      <w:tblPr>
        <w:tblStyle w:val="af"/>
        <w:tblW w:w="0" w:type="auto"/>
        <w:tblInd w:w="625" w:type="dxa"/>
        <w:tblLook w:val="04A0" w:firstRow="1" w:lastRow="0" w:firstColumn="1" w:lastColumn="0" w:noHBand="0" w:noVBand="1"/>
      </w:tblPr>
      <w:tblGrid>
        <w:gridCol w:w="7905"/>
      </w:tblGrid>
      <w:tr w:rsidR="00483EB1" w:rsidTr="007E08D6">
        <w:tc>
          <w:tcPr>
            <w:tcW w:w="8005" w:type="dxa"/>
          </w:tcPr>
          <w:p w:rsidR="00483EB1" w:rsidRPr="00753752" w:rsidRDefault="00483EB1" w:rsidP="00483EB1">
            <w:pPr>
              <w:spacing w:before="1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color w:val="2B91AF"/>
              </w:rPr>
              <w:t>BOOL</w:t>
            </w:r>
            <w:r>
              <w:t xml:space="preserve"> </w:t>
            </w:r>
            <w:r>
              <w:rPr>
                <w:color w:val="6F008A"/>
              </w:rPr>
              <w:t>WINAPI</w:t>
            </w:r>
            <w:r>
              <w:t xml:space="preserve"> </w:t>
            </w:r>
          </w:p>
          <w:p w:rsidR="00483EB1" w:rsidRDefault="00483EB1" w:rsidP="00483EB1">
            <w:pPr>
              <w:pStyle w:val="ab"/>
              <w:spacing w:before="19"/>
            </w:pPr>
            <w:proofErr w:type="spellStart"/>
            <w:proofErr w:type="gramStart"/>
            <w:r>
              <w:t>FindNextFileA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:rsidR="00483EB1" w:rsidRDefault="00483EB1" w:rsidP="00483EB1">
            <w:pPr>
              <w:pStyle w:val="ab"/>
              <w:tabs>
                <w:tab w:val="left" w:pos="712"/>
              </w:tabs>
              <w:spacing w:before="77"/>
              <w:ind w:left="103"/>
            </w:pPr>
            <w:r>
              <w:rPr>
                <w:w w:val="99"/>
              </w:rPr>
              <w:t xml:space="preserve"> </w:t>
            </w:r>
            <w:r>
              <w:rPr>
                <w:color w:val="6F008A"/>
              </w:rPr>
              <w:t>_In_</w:t>
            </w:r>
            <w:r>
              <w:rPr>
                <w:spacing w:val="-6"/>
              </w:rPr>
              <w:t xml:space="preserve"> </w:t>
            </w:r>
            <w:r>
              <w:rPr>
                <w:color w:val="2B91AF"/>
              </w:rPr>
              <w:t>HANDLE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818181"/>
              </w:rPr>
              <w:t>hFindFile</w:t>
            </w:r>
            <w:proofErr w:type="spellEnd"/>
            <w:r>
              <w:t>,</w:t>
            </w:r>
            <w:r>
              <w:rPr>
                <w:color w:val="008000"/>
              </w:rPr>
              <w:t>/</w:t>
            </w:r>
            <w:proofErr w:type="gramEnd"/>
            <w:r>
              <w:rPr>
                <w:color w:val="008000"/>
              </w:rPr>
              <w:t>/</w:t>
            </w:r>
            <w:proofErr w:type="spellStart"/>
            <w:r>
              <w:rPr>
                <w:color w:val="008000"/>
              </w:rPr>
              <w:t>上一次查找返回的句柄</w:t>
            </w:r>
            <w:proofErr w:type="spellEnd"/>
            <w:r>
              <w:t xml:space="preserve"> </w:t>
            </w:r>
          </w:p>
          <w:p w:rsidR="00483EB1" w:rsidRPr="00753752" w:rsidRDefault="00483EB1" w:rsidP="00483EB1">
            <w:pPr>
              <w:pStyle w:val="ab"/>
              <w:tabs>
                <w:tab w:val="left" w:pos="712"/>
              </w:tabs>
              <w:spacing w:before="77"/>
              <w:ind w:left="103"/>
            </w:pPr>
            <w:r>
              <w:rPr>
                <w:w w:val="99"/>
              </w:rPr>
              <w:t xml:space="preserve"> </w:t>
            </w:r>
            <w:r>
              <w:rPr>
                <w:color w:val="6F008A"/>
              </w:rPr>
              <w:t>_Out_</w:t>
            </w:r>
            <w:r>
              <w:rPr>
                <w:spacing w:val="-8"/>
              </w:rPr>
              <w:t xml:space="preserve"> </w:t>
            </w:r>
            <w:r>
              <w:rPr>
                <w:color w:val="2B91AF"/>
              </w:rPr>
              <w:t>LPWIN32_FIND_DATAA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color w:val="818181"/>
              </w:rPr>
              <w:t>lpFindFileData</w:t>
            </w:r>
            <w:proofErr w:type="spellEnd"/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用于装载与找到的文件有关的信息的结构体</w:t>
            </w:r>
            <w:proofErr w:type="spellEnd"/>
            <w:r>
              <w:t xml:space="preserve"> </w:t>
            </w:r>
          </w:p>
          <w:p w:rsidR="00483EB1" w:rsidRDefault="00483EB1" w:rsidP="00483EB1">
            <w:pPr>
              <w:pStyle w:val="ab"/>
            </w:pPr>
            <w:r>
              <w:t>);</w:t>
            </w:r>
          </w:p>
        </w:tc>
      </w:tr>
    </w:tbl>
    <w:p w:rsidR="00483EB1" w:rsidRPr="00483EB1" w:rsidRDefault="00483EB1" w:rsidP="00483EB1">
      <w:pPr>
        <w:rPr>
          <w:lang w:eastAsia="zh-CN"/>
        </w:rPr>
      </w:pPr>
    </w:p>
    <w:p w:rsidR="00516A91" w:rsidRDefault="00516A91" w:rsidP="00516A91">
      <w:pPr>
        <w:pStyle w:val="2"/>
      </w:pPr>
      <w:bookmarkStart w:id="31" w:name="_Toc512289004"/>
      <w:r>
        <w:rPr>
          <w:rFonts w:hint="eastAsia"/>
        </w:rPr>
        <w:t>Linux调用系统API</w:t>
      </w:r>
      <w:bookmarkEnd w:id="31"/>
    </w:p>
    <w:p w:rsidR="00296C34" w:rsidRDefault="00296C34" w:rsidP="00296C34">
      <w:pPr>
        <w:pStyle w:val="3"/>
      </w:pPr>
      <w:bookmarkStart w:id="32" w:name="_Toc512289005"/>
      <w:proofErr w:type="spellStart"/>
      <w:proofErr w:type="gramStart"/>
      <w:r>
        <w:t>opendir</w:t>
      </w:r>
      <w:proofErr w:type="spellEnd"/>
      <w:r>
        <w:t>(</w:t>
      </w:r>
      <w:proofErr w:type="gramEnd"/>
      <w:r>
        <w:t>)</w:t>
      </w:r>
      <w:bookmarkEnd w:id="32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功能：用来打开参数 name 指定的目录, 并返回 DIR*形态的目录流。</w:t>
      </w:r>
    </w:p>
    <w:p w:rsidR="00296C34" w:rsidRDefault="00296C34" w:rsidP="00296C34">
      <w:pPr>
        <w:pStyle w:val="3"/>
      </w:pPr>
      <w:bookmarkStart w:id="33" w:name="_Toc512289006"/>
      <w:proofErr w:type="spellStart"/>
      <w:proofErr w:type="gramStart"/>
      <w:r>
        <w:lastRenderedPageBreak/>
        <w:t>readdir</w:t>
      </w:r>
      <w:proofErr w:type="spellEnd"/>
      <w:r>
        <w:t>(</w:t>
      </w:r>
      <w:proofErr w:type="gramEnd"/>
      <w:r>
        <w:t>)</w:t>
      </w:r>
      <w:bookmarkEnd w:id="33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proofErr w:type="spellStart"/>
      <w:r>
        <w:rPr>
          <w:rFonts w:hint="eastAsia"/>
        </w:rPr>
        <w:t>r</w:t>
      </w:r>
      <w:r w:rsidRPr="00296C34">
        <w:t>eaddir</w:t>
      </w:r>
      <w:proofErr w:type="spellEnd"/>
      <w:r w:rsidRPr="00296C34">
        <w:t xml:space="preserve"> 函数返回一个指向 </w:t>
      </w:r>
      <w:proofErr w:type="spellStart"/>
      <w:r w:rsidRPr="00296C34">
        <w:t>dirent</w:t>
      </w:r>
      <w:proofErr w:type="spellEnd"/>
      <w:r w:rsidRPr="00296C34">
        <w:t xml:space="preserve"> 结构体的指针，该结构体代表了由 </w:t>
      </w:r>
      <w:proofErr w:type="spellStart"/>
      <w:r w:rsidRPr="00296C34">
        <w:t>dir</w:t>
      </w:r>
      <w:proofErr w:type="spellEnd"/>
      <w:r w:rsidRPr="00296C34">
        <w:t xml:space="preserve"> 指向的目录流中的下一个目录项；如果读到 end-of-file 或者出现了错误，那么返回NULL。</w:t>
      </w:r>
    </w:p>
    <w:p w:rsidR="00296C34" w:rsidRDefault="00296C34" w:rsidP="00296C34">
      <w:pPr>
        <w:pStyle w:val="3"/>
      </w:pPr>
      <w:bookmarkStart w:id="34" w:name="_Toc512289007"/>
      <w:proofErr w:type="spellStart"/>
      <w:proofErr w:type="gramStart"/>
      <w:r>
        <w:t>mkdir</w:t>
      </w:r>
      <w:proofErr w:type="spellEnd"/>
      <w:r>
        <w:t>(</w:t>
      </w:r>
      <w:proofErr w:type="gramEnd"/>
      <w:r>
        <w:t>)</w:t>
      </w:r>
      <w:bookmarkEnd w:id="34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t xml:space="preserve">建所输入的新的目录，返回 0 表示成功，返回 -1 表示错误， 并且会设置 </w:t>
      </w:r>
      <w:proofErr w:type="spellStart"/>
      <w:r w:rsidRPr="00296C34">
        <w:t>errno</w:t>
      </w:r>
      <w:proofErr w:type="spellEnd"/>
      <w:r w:rsidRPr="00296C34">
        <w:t xml:space="preserve"> 值</w:t>
      </w:r>
    </w:p>
    <w:p w:rsidR="00296C34" w:rsidRDefault="00296C34" w:rsidP="00296C34">
      <w:pPr>
        <w:pStyle w:val="3"/>
      </w:pPr>
      <w:bookmarkStart w:id="35" w:name="_Toc512289008"/>
      <w:proofErr w:type="gramStart"/>
      <w:r>
        <w:t>stat(</w:t>
      </w:r>
      <w:proofErr w:type="gramEnd"/>
      <w:r>
        <w:t>)</w:t>
      </w:r>
      <w:bookmarkEnd w:id="35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rPr>
          <w:rFonts w:hint="eastAsia"/>
        </w:rPr>
        <w:t xml:space="preserve">通过文件名 filename 获取文件信息，并保存在 </w:t>
      </w:r>
      <w:proofErr w:type="spellStart"/>
      <w:r w:rsidRPr="00296C34">
        <w:rPr>
          <w:rFonts w:hint="eastAsia"/>
        </w:rPr>
        <w:t>buf</w:t>
      </w:r>
      <w:proofErr w:type="spellEnd"/>
      <w:r w:rsidRPr="00296C34">
        <w:rPr>
          <w:rFonts w:hint="eastAsia"/>
        </w:rPr>
        <w:t xml:space="preserve"> 所指的结构体中</w:t>
      </w:r>
    </w:p>
    <w:p w:rsidR="00296C34" w:rsidRDefault="00296C34" w:rsidP="00296C34">
      <w:pPr>
        <w:pStyle w:val="3"/>
      </w:pPr>
      <w:bookmarkStart w:id="36" w:name="_Toc512289009"/>
      <w:proofErr w:type="spellStart"/>
      <w:proofErr w:type="gramStart"/>
      <w:r>
        <w:t>utime</w:t>
      </w:r>
      <w:proofErr w:type="spellEnd"/>
      <w:r>
        <w:t>(</w:t>
      </w:r>
      <w:proofErr w:type="gramEnd"/>
      <w:r>
        <w:t>)</w:t>
      </w:r>
      <w:bookmarkEnd w:id="36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t xml:space="preserve">用来修改参数 filename 文件所属的 </w:t>
      </w:r>
      <w:proofErr w:type="spellStart"/>
      <w:r w:rsidRPr="00296C34">
        <w:t>inode</w:t>
      </w:r>
      <w:proofErr w:type="spellEnd"/>
      <w:r w:rsidRPr="00296C34">
        <w:t xml:space="preserve"> 存取时间</w:t>
      </w:r>
    </w:p>
    <w:p w:rsidR="00296C34" w:rsidRDefault="00296C34" w:rsidP="00296C34">
      <w:pPr>
        <w:pStyle w:val="3"/>
      </w:pPr>
      <w:bookmarkStart w:id="37" w:name="_Toc512289010"/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)</w:t>
      </w:r>
      <w:bookmarkEnd w:id="37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t xml:space="preserve">将参数 path 的符号连接内容存到参数 </w:t>
      </w:r>
      <w:proofErr w:type="spellStart"/>
      <w:r w:rsidRPr="00296C34">
        <w:t>buf</w:t>
      </w:r>
      <w:proofErr w:type="spellEnd"/>
      <w:r w:rsidRPr="00296C34">
        <w:t xml:space="preserve"> 所指的内存空间, 返回的内容不是以 NULL 作字符串结尾, 但会将字符串的字符数返回。</w:t>
      </w:r>
      <w:proofErr w:type="gramStart"/>
      <w:r w:rsidRPr="00296C34">
        <w:t>若参</w:t>
      </w:r>
      <w:proofErr w:type="gramEnd"/>
      <w:r w:rsidRPr="00296C34">
        <w:t>数</w:t>
      </w:r>
      <w:proofErr w:type="spellStart"/>
      <w:r w:rsidRPr="00296C34">
        <w:t>bufsiz</w:t>
      </w:r>
      <w:proofErr w:type="spellEnd"/>
      <w:r w:rsidRPr="00296C34">
        <w:t xml:space="preserve"> 小于符号连接的内容长度, 过长的内容会被截断。</w:t>
      </w:r>
    </w:p>
    <w:p w:rsidR="00296C34" w:rsidRDefault="00296C34" w:rsidP="00296C34">
      <w:pPr>
        <w:pStyle w:val="3"/>
      </w:pPr>
      <w:bookmarkStart w:id="38" w:name="_Toc512289011"/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  <w:bookmarkEnd w:id="38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t xml:space="preserve">使用 </w:t>
      </w:r>
      <w:proofErr w:type="spellStart"/>
      <w:r w:rsidRPr="00296C34">
        <w:t>creat</w:t>
      </w:r>
      <w:proofErr w:type="spellEnd"/>
      <w:r w:rsidRPr="00296C34">
        <w:t xml:space="preserve"> 函数创建一个新文件，如果原来该文件存在，会将这个文件的长度截短为 0</w:t>
      </w:r>
    </w:p>
    <w:p w:rsidR="00296C34" w:rsidRDefault="00296C34" w:rsidP="00296C34">
      <w:pPr>
        <w:pStyle w:val="3"/>
      </w:pPr>
      <w:bookmarkStart w:id="39" w:name="_Toc512289012"/>
      <w:proofErr w:type="gramStart"/>
      <w:r>
        <w:t>write(</w:t>
      </w:r>
      <w:proofErr w:type="gramEnd"/>
      <w:r>
        <w:t>)</w:t>
      </w:r>
      <w:bookmarkEnd w:id="39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rPr>
          <w:rFonts w:hint="eastAsia"/>
        </w:rPr>
        <w:t>调用 write 函数向打开的文件写入数据</w:t>
      </w:r>
    </w:p>
    <w:p w:rsidR="00296C34" w:rsidRDefault="00296C34" w:rsidP="00296C34">
      <w:pPr>
        <w:pStyle w:val="3"/>
      </w:pPr>
      <w:bookmarkStart w:id="40" w:name="_Toc512289013"/>
      <w:proofErr w:type="gramStart"/>
      <w:r>
        <w:t>open(</w:t>
      </w:r>
      <w:proofErr w:type="gramEnd"/>
      <w:r>
        <w:t>)</w:t>
      </w:r>
      <w:bookmarkEnd w:id="40"/>
    </w:p>
    <w:p w:rsidR="00296C34" w:rsidRPr="00296C34" w:rsidRDefault="00296C34" w:rsidP="00296C34">
      <w:pPr>
        <w:pStyle w:val="a9"/>
        <w:numPr>
          <w:ilvl w:val="0"/>
          <w:numId w:val="7"/>
        </w:numPr>
      </w:pPr>
      <w:r>
        <w:rPr>
          <w:rFonts w:hint="eastAsia"/>
        </w:rPr>
        <w:t>功能：</w:t>
      </w:r>
      <w:r w:rsidRPr="00296C34">
        <w:rPr>
          <w:rFonts w:hint="eastAsia"/>
        </w:rPr>
        <w:t>调用 open 函数打开或者创建一个文件</w:t>
      </w:r>
    </w:p>
    <w:p w:rsidR="00785179" w:rsidRDefault="00785179" w:rsidP="00403835">
      <w:pPr>
        <w:pStyle w:val="1"/>
      </w:pPr>
      <w:bookmarkStart w:id="41" w:name="_Toc512289014"/>
      <w:r>
        <w:rPr>
          <w:rFonts w:hint="eastAsia"/>
        </w:rPr>
        <w:t>实验结果</w:t>
      </w:r>
      <w:bookmarkEnd w:id="41"/>
    </w:p>
    <w:p w:rsidR="008004F4" w:rsidRPr="008004F4" w:rsidRDefault="008004F4" w:rsidP="008004F4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42" w:name="_Toc512287787"/>
      <w:bookmarkStart w:id="43" w:name="_Toc512289015"/>
      <w:bookmarkEnd w:id="42"/>
      <w:bookmarkEnd w:id="43"/>
    </w:p>
    <w:p w:rsidR="008004F4" w:rsidRDefault="008004F4" w:rsidP="008004F4">
      <w:pPr>
        <w:pStyle w:val="2"/>
      </w:pPr>
      <w:bookmarkStart w:id="44" w:name="_Toc512289016"/>
      <w:r>
        <w:rPr>
          <w:rFonts w:hint="eastAsia"/>
        </w:rPr>
        <w:t>Windows实验结果</w:t>
      </w:r>
      <w:bookmarkEnd w:id="44"/>
    </w:p>
    <w:p w:rsidR="008004F4" w:rsidRDefault="008004F4" w:rsidP="008004F4">
      <w:pPr>
        <w:rPr>
          <w:lang w:eastAsia="zh-CN"/>
        </w:rPr>
      </w:pPr>
      <w:r>
        <w:rPr>
          <w:rFonts w:hint="eastAsia"/>
          <w:lang w:eastAsia="zh-CN"/>
        </w:rPr>
        <w:lastRenderedPageBreak/>
        <w:t>源文件路径结构如下</w:t>
      </w:r>
      <w:r w:rsidR="00D45288"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222.6pt">
            <v:imagedata r:id="rId14" o:title="实验五windows tree"/>
          </v:shape>
        </w:pict>
      </w:r>
    </w:p>
    <w:p w:rsidR="008004F4" w:rsidRDefault="008004F4" w:rsidP="008004F4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Lab5.exe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源文件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目标文件</w:t>
      </w:r>
      <w:r w:rsidR="00D45288">
        <w:rPr>
          <w:lang w:eastAsia="zh-CN"/>
        </w:rPr>
        <w:pict>
          <v:shape id="_x0000_i1026" type="#_x0000_t75" style="width:426.6pt;height:214.2pt">
            <v:imagedata r:id="rId15" o:title="实验五Windows复制"/>
          </v:shape>
        </w:pict>
      </w:r>
    </w:p>
    <w:p w:rsidR="008004F4" w:rsidRPr="008004F4" w:rsidRDefault="008004F4" w:rsidP="008004F4">
      <w:pPr>
        <w:rPr>
          <w:lang w:eastAsia="zh-CN"/>
        </w:rPr>
      </w:pPr>
      <w:r>
        <w:rPr>
          <w:rFonts w:hint="eastAsia"/>
          <w:lang w:eastAsia="zh-CN"/>
        </w:rPr>
        <w:lastRenderedPageBreak/>
        <w:t>复制时保持文件时间一直</w:t>
      </w:r>
      <w:r w:rsidR="00D45288">
        <w:rPr>
          <w:lang w:eastAsia="zh-CN"/>
        </w:rPr>
        <w:pict>
          <v:shape id="_x0000_i1027" type="#_x0000_t75" style="width:426.6pt;height:261.6pt">
            <v:imagedata r:id="rId16" o:title="实验五Windows时间"/>
          </v:shape>
        </w:pict>
      </w:r>
    </w:p>
    <w:p w:rsidR="008004F4" w:rsidRDefault="008004F4" w:rsidP="008004F4">
      <w:pPr>
        <w:pStyle w:val="2"/>
      </w:pPr>
      <w:bookmarkStart w:id="45" w:name="_Toc512289017"/>
      <w:r>
        <w:rPr>
          <w:rFonts w:hint="eastAsia"/>
        </w:rPr>
        <w:t>Linux实验结果</w:t>
      </w:r>
      <w:bookmarkEnd w:id="45"/>
    </w:p>
    <w:p w:rsidR="00294BBB" w:rsidRDefault="00294BBB" w:rsidP="00294BBB">
      <w:pPr>
        <w:rPr>
          <w:lang w:eastAsia="zh-CN"/>
        </w:rPr>
      </w:pPr>
      <w:r>
        <w:rPr>
          <w:rFonts w:hint="eastAsia"/>
          <w:lang w:eastAsia="zh-CN"/>
        </w:rPr>
        <w:t>源文件路径结构如下</w:t>
      </w:r>
      <w:r w:rsidR="00D45288">
        <w:rPr>
          <w:lang w:eastAsia="zh-CN"/>
        </w:rPr>
        <w:pict>
          <v:shape id="_x0000_i1028" type="#_x0000_t75" style="width:383.4pt;height:170.4pt">
            <v:imagedata r:id="rId17" o:title="实验五Linux tree"/>
          </v:shape>
        </w:pict>
      </w:r>
    </w:p>
    <w:p w:rsidR="00515F1B" w:rsidRDefault="00294BBB" w:rsidP="00294BBB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./</w:t>
      </w:r>
      <w:proofErr w:type="spellStart"/>
      <w:r>
        <w:rPr>
          <w:lang w:eastAsia="zh-CN"/>
        </w:rPr>
        <w:t>mycp.out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源文件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目标文件</w:t>
      </w:r>
      <w:r w:rsidR="00515F1B">
        <w:rPr>
          <w:rFonts w:hint="eastAsia"/>
          <w:lang w:eastAsia="zh-CN"/>
        </w:rPr>
        <w:t>。</w:t>
      </w:r>
    </w:p>
    <w:p w:rsidR="00294BBB" w:rsidRPr="00294BBB" w:rsidRDefault="00515F1B" w:rsidP="00294BBB">
      <w:pPr>
        <w:rPr>
          <w:lang w:eastAsia="zh-CN"/>
        </w:rPr>
      </w:pPr>
      <w:r>
        <w:rPr>
          <w:rFonts w:hint="eastAsia"/>
          <w:lang w:eastAsia="zh-CN"/>
        </w:rPr>
        <w:lastRenderedPageBreak/>
        <w:t>若没有该目标路径则先创建该路径</w:t>
      </w:r>
      <w:r w:rsidR="00D45288">
        <w:rPr>
          <w:lang w:eastAsia="zh-CN"/>
        </w:rPr>
        <w:pict>
          <v:shape id="_x0000_i1029" type="#_x0000_t75" style="width:426.6pt;height:306pt">
            <v:imagedata r:id="rId18" o:title="实验五linux复制"/>
          </v:shape>
        </w:pict>
      </w:r>
    </w:p>
    <w:p w:rsidR="00785179" w:rsidRDefault="00785179" w:rsidP="00403835">
      <w:pPr>
        <w:pStyle w:val="1"/>
      </w:pPr>
      <w:bookmarkStart w:id="46" w:name="_Toc512289018"/>
      <w:r>
        <w:rPr>
          <w:rFonts w:hint="eastAsia"/>
        </w:rPr>
        <w:t>心得体会</w:t>
      </w:r>
      <w:bookmarkEnd w:id="46"/>
    </w:p>
    <w:p w:rsidR="00816EDC" w:rsidRPr="00492A91" w:rsidRDefault="00816EDC" w:rsidP="00816EDC">
      <w:pPr>
        <w:pStyle w:val="a9"/>
        <w:ind w:firstLine="720"/>
        <w:sectPr w:rsidR="00816EDC" w:rsidRPr="00492A91" w:rsidSect="00D45288">
          <w:headerReference w:type="default" r:id="rId19"/>
          <w:footerReference w:type="default" r:id="rId20"/>
          <w:pgSz w:w="11900" w:h="16850"/>
          <w:pgMar w:top="1540" w:right="1680" w:bottom="1440" w:left="1680" w:header="720" w:footer="1008" w:gutter="0"/>
          <w:cols w:space="720"/>
          <w:titlePg/>
          <w:docGrid w:linePitch="326"/>
        </w:sectPr>
      </w:pPr>
      <w:r>
        <w:rPr>
          <w:rFonts w:hint="eastAsia"/>
          <w:spacing w:val="-5"/>
        </w:rPr>
        <w:t xml:space="preserve">进行了本实验后我进一步了解了 </w:t>
      </w:r>
      <w:r>
        <w:rPr>
          <w:rFonts w:hint="eastAsia"/>
        </w:rPr>
        <w:t>Windows</w:t>
      </w:r>
      <w:r>
        <w:rPr>
          <w:rFonts w:hint="eastAsia"/>
          <w:spacing w:val="-17"/>
        </w:rPr>
        <w:t xml:space="preserve"> 和 </w:t>
      </w:r>
      <w:r>
        <w:rPr>
          <w:rFonts w:hint="eastAsia"/>
        </w:rPr>
        <w:t>Linux</w:t>
      </w:r>
      <w:r>
        <w:rPr>
          <w:rFonts w:hint="eastAsia"/>
          <w:spacing w:val="-6"/>
        </w:rPr>
        <w:t xml:space="preserve"> 中系统调用</w:t>
      </w:r>
      <w:r>
        <w:rPr>
          <w:rFonts w:hint="eastAsia"/>
          <w:spacing w:val="-3"/>
        </w:rPr>
        <w:t>函数的应用，接触到了很多的系统对文件的操作。</w:t>
      </w:r>
      <w:r>
        <w:rPr>
          <w:rFonts w:hint="eastAsia"/>
        </w:rPr>
        <w:t xml:space="preserve">并且在实验过程中，通过调试各个 </w:t>
      </w:r>
      <w:r>
        <w:rPr>
          <w:rFonts w:hint="eastAsia"/>
          <w:spacing w:val="-6"/>
        </w:rPr>
        <w:t>API</w:t>
      </w:r>
      <w:r>
        <w:rPr>
          <w:rFonts w:hint="eastAsia"/>
          <w:spacing w:val="-3"/>
        </w:rPr>
        <w:t>，逐渐了解到系统预定义</w:t>
      </w:r>
      <w:r>
        <w:rPr>
          <w:rFonts w:hint="eastAsia"/>
        </w:rPr>
        <w:t>的很多结构体以及函数调用是真的非常方便。</w:t>
      </w:r>
    </w:p>
    <w:p w:rsidR="00816EDC" w:rsidRPr="00816EDC" w:rsidRDefault="00816EDC" w:rsidP="00816EDC">
      <w:pPr>
        <w:rPr>
          <w:lang w:eastAsia="zh-CN"/>
        </w:rPr>
      </w:pPr>
    </w:p>
    <w:sectPr w:rsidR="00816EDC" w:rsidRPr="00816EDC" w:rsidSect="004B7E71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3E3" w:rsidRDefault="00B233E3" w:rsidP="006D7393">
      <w:pPr>
        <w:spacing w:after="0"/>
      </w:pPr>
      <w:r>
        <w:separator/>
      </w:r>
    </w:p>
  </w:endnote>
  <w:endnote w:type="continuationSeparator" w:id="0">
    <w:p w:rsidR="00B233E3" w:rsidRDefault="00B233E3" w:rsidP="006D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087995"/>
      <w:docPartObj>
        <w:docPartGallery w:val="Page Numbers (Bottom of Page)"/>
        <w:docPartUnique/>
      </w:docPartObj>
    </w:sdtPr>
    <w:sdtContent>
      <w:sdt>
        <w:sdtPr>
          <w:id w:val="825320369"/>
          <w:docPartObj>
            <w:docPartGallery w:val="Page Numbers (Top of Page)"/>
            <w:docPartUnique/>
          </w:docPartObj>
        </w:sdtPr>
        <w:sdtContent>
          <w:p w:rsidR="00D45288" w:rsidRDefault="00D45288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1455A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1455A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45288" w:rsidRDefault="00D452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4150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6F18" w:rsidRDefault="00486F18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16EDC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16ED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86F18" w:rsidRDefault="00486F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3E3" w:rsidRDefault="00B233E3" w:rsidP="006D7393">
      <w:pPr>
        <w:spacing w:after="0"/>
      </w:pPr>
      <w:r>
        <w:separator/>
      </w:r>
    </w:p>
  </w:footnote>
  <w:footnote w:type="continuationSeparator" w:id="0">
    <w:p w:rsidR="00B233E3" w:rsidRDefault="00B233E3" w:rsidP="006D73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88" w:rsidRDefault="00D45288" w:rsidP="00D45288">
    <w:pPr>
      <w:pStyle w:val="a5"/>
      <w:jc w:val="center"/>
      <w:rPr>
        <w:rFonts w:hint="eastAsia"/>
        <w:lang w:eastAsia="zh-CN"/>
      </w:rPr>
    </w:pPr>
    <w:r>
      <w:rPr>
        <w:rFonts w:hint="eastAsia"/>
        <w:lang w:eastAsia="zh-CN"/>
      </w:rPr>
      <w:t>实验五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文件复制</w:t>
    </w:r>
  </w:p>
  <w:p w:rsidR="00D45288" w:rsidRDefault="00D4528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F18" w:rsidRPr="00486F18" w:rsidRDefault="00201770" w:rsidP="00201770">
    <w:pPr>
      <w:pStyle w:val="a5"/>
      <w:jc w:val="center"/>
      <w:rPr>
        <w:sz w:val="2"/>
        <w:lang w:eastAsia="zh-CN"/>
      </w:rPr>
    </w:pPr>
    <w:r>
      <w:rPr>
        <w:rFonts w:hint="eastAsia"/>
        <w:sz w:val="22"/>
        <w:lang w:eastAsia="zh-CN"/>
      </w:rPr>
      <w:t>实验三</w:t>
    </w:r>
    <w:r>
      <w:rPr>
        <w:rFonts w:hint="eastAsia"/>
        <w:sz w:val="22"/>
        <w:lang w:eastAsia="zh-CN"/>
      </w:rPr>
      <w:t xml:space="preserve"> </w:t>
    </w:r>
    <w:r>
      <w:rPr>
        <w:rFonts w:hint="eastAsia"/>
        <w:sz w:val="22"/>
        <w:lang w:eastAsia="zh-CN"/>
      </w:rPr>
      <w:t>生产者消费者问题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42D8"/>
    <w:multiLevelType w:val="hybridMultilevel"/>
    <w:tmpl w:val="9D820DB2"/>
    <w:lvl w:ilvl="0" w:tplc="14F8F20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419C"/>
    <w:multiLevelType w:val="hybridMultilevel"/>
    <w:tmpl w:val="AEDA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A5856"/>
    <w:multiLevelType w:val="hybridMultilevel"/>
    <w:tmpl w:val="C28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7960"/>
    <w:multiLevelType w:val="hybridMultilevel"/>
    <w:tmpl w:val="529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D1B"/>
    <w:multiLevelType w:val="multilevel"/>
    <w:tmpl w:val="801E6C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648" w:hanging="28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92" w:hanging="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720A2F76"/>
    <w:multiLevelType w:val="multilevel"/>
    <w:tmpl w:val="0F36D4D6"/>
    <w:lvl w:ilvl="0">
      <w:start w:val="1"/>
      <w:numFmt w:val="decimal"/>
      <w:lvlText w:val="%1."/>
      <w:lvlJc w:val="left"/>
      <w:pPr>
        <w:ind w:left="115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6" w15:restartNumberingAfterBreak="0">
    <w:nsid w:val="7BBF1B7B"/>
    <w:multiLevelType w:val="hybridMultilevel"/>
    <w:tmpl w:val="E5047FA2"/>
    <w:lvl w:ilvl="0" w:tplc="E2ECF60E">
      <w:start w:val="1"/>
      <w:numFmt w:val="chineseCountingThousand"/>
      <w:pStyle w:val="1"/>
      <w:lvlText w:val="%1."/>
      <w:lvlJc w:val="left"/>
      <w:pPr>
        <w:ind w:left="288" w:hanging="288"/>
      </w:pPr>
      <w:rPr>
        <w:rFonts w:eastAsiaTheme="maj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19"/>
    <w:rsid w:val="000017F9"/>
    <w:rsid w:val="000174C6"/>
    <w:rsid w:val="00067FE3"/>
    <w:rsid w:val="001420D0"/>
    <w:rsid w:val="00161954"/>
    <w:rsid w:val="00175B3A"/>
    <w:rsid w:val="001832AB"/>
    <w:rsid w:val="00187F70"/>
    <w:rsid w:val="001927FE"/>
    <w:rsid w:val="00201770"/>
    <w:rsid w:val="0024715C"/>
    <w:rsid w:val="00256A73"/>
    <w:rsid w:val="00266251"/>
    <w:rsid w:val="00270BE4"/>
    <w:rsid w:val="002839E4"/>
    <w:rsid w:val="00294BBB"/>
    <w:rsid w:val="00296C34"/>
    <w:rsid w:val="002E4C7E"/>
    <w:rsid w:val="003014FC"/>
    <w:rsid w:val="00313B4D"/>
    <w:rsid w:val="00326A8D"/>
    <w:rsid w:val="00340CCF"/>
    <w:rsid w:val="00367AF8"/>
    <w:rsid w:val="0038212F"/>
    <w:rsid w:val="00396D60"/>
    <w:rsid w:val="003A0DD9"/>
    <w:rsid w:val="003C6382"/>
    <w:rsid w:val="003E13B4"/>
    <w:rsid w:val="003F370A"/>
    <w:rsid w:val="00403835"/>
    <w:rsid w:val="004678E8"/>
    <w:rsid w:val="0047360D"/>
    <w:rsid w:val="00473633"/>
    <w:rsid w:val="00483EB1"/>
    <w:rsid w:val="00486F18"/>
    <w:rsid w:val="00490428"/>
    <w:rsid w:val="004A52E9"/>
    <w:rsid w:val="004B7E71"/>
    <w:rsid w:val="004E4423"/>
    <w:rsid w:val="00515F1B"/>
    <w:rsid w:val="00516A91"/>
    <w:rsid w:val="005377D4"/>
    <w:rsid w:val="00560554"/>
    <w:rsid w:val="0056178D"/>
    <w:rsid w:val="00595D31"/>
    <w:rsid w:val="005E3F57"/>
    <w:rsid w:val="006030A5"/>
    <w:rsid w:val="00625512"/>
    <w:rsid w:val="00633C1A"/>
    <w:rsid w:val="00663402"/>
    <w:rsid w:val="00663D52"/>
    <w:rsid w:val="006678A3"/>
    <w:rsid w:val="00683433"/>
    <w:rsid w:val="0069520C"/>
    <w:rsid w:val="006D4EF1"/>
    <w:rsid w:val="006D7393"/>
    <w:rsid w:val="006F42D8"/>
    <w:rsid w:val="00785179"/>
    <w:rsid w:val="007A1176"/>
    <w:rsid w:val="007E08D6"/>
    <w:rsid w:val="007F1404"/>
    <w:rsid w:val="007F1734"/>
    <w:rsid w:val="008004F4"/>
    <w:rsid w:val="00816EDC"/>
    <w:rsid w:val="00827BE8"/>
    <w:rsid w:val="00864E4E"/>
    <w:rsid w:val="00877767"/>
    <w:rsid w:val="00881197"/>
    <w:rsid w:val="0089254D"/>
    <w:rsid w:val="0090430C"/>
    <w:rsid w:val="00906AD1"/>
    <w:rsid w:val="009609F8"/>
    <w:rsid w:val="00960D58"/>
    <w:rsid w:val="00971C84"/>
    <w:rsid w:val="0098073B"/>
    <w:rsid w:val="009946CF"/>
    <w:rsid w:val="009E4800"/>
    <w:rsid w:val="009E4A27"/>
    <w:rsid w:val="009F3405"/>
    <w:rsid w:val="00A1455A"/>
    <w:rsid w:val="00A26341"/>
    <w:rsid w:val="00A32499"/>
    <w:rsid w:val="00A36890"/>
    <w:rsid w:val="00A44C82"/>
    <w:rsid w:val="00A960C8"/>
    <w:rsid w:val="00AA15A9"/>
    <w:rsid w:val="00AA74C2"/>
    <w:rsid w:val="00AB68F6"/>
    <w:rsid w:val="00AE235A"/>
    <w:rsid w:val="00B233E3"/>
    <w:rsid w:val="00B467A8"/>
    <w:rsid w:val="00B9478C"/>
    <w:rsid w:val="00BA452A"/>
    <w:rsid w:val="00BB62BF"/>
    <w:rsid w:val="00BC6B60"/>
    <w:rsid w:val="00BE3F70"/>
    <w:rsid w:val="00C3400D"/>
    <w:rsid w:val="00C575BF"/>
    <w:rsid w:val="00CC1776"/>
    <w:rsid w:val="00CD5D54"/>
    <w:rsid w:val="00CD6A7A"/>
    <w:rsid w:val="00CF538E"/>
    <w:rsid w:val="00D079C7"/>
    <w:rsid w:val="00D12AFD"/>
    <w:rsid w:val="00D45288"/>
    <w:rsid w:val="00D455C6"/>
    <w:rsid w:val="00D50895"/>
    <w:rsid w:val="00D82EDA"/>
    <w:rsid w:val="00DA6640"/>
    <w:rsid w:val="00DB3E1C"/>
    <w:rsid w:val="00DC6317"/>
    <w:rsid w:val="00DF5073"/>
    <w:rsid w:val="00E0702A"/>
    <w:rsid w:val="00E214B8"/>
    <w:rsid w:val="00E22F71"/>
    <w:rsid w:val="00E45A1C"/>
    <w:rsid w:val="00E76DED"/>
    <w:rsid w:val="00EE530A"/>
    <w:rsid w:val="00F25119"/>
    <w:rsid w:val="00F33A7A"/>
    <w:rsid w:val="00F60162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B9BBB"/>
  <w15:chartTrackingRefBased/>
  <w15:docId w15:val="{93A680E4-7C9D-4450-8370-9E5247A7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00"/>
    <w:pPr>
      <w:spacing w:after="200" w:line="240" w:lineRule="auto"/>
    </w:pPr>
    <w:rPr>
      <w:rFonts w:eastAsia="宋体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490428"/>
    <w:pPr>
      <w:numPr>
        <w:numId w:val="1"/>
      </w:numPr>
      <w:spacing w:before="200"/>
      <w:outlineLvl w:val="0"/>
    </w:pPr>
    <w:rPr>
      <w:rFonts w:ascii="黑体" w:eastAsia="黑体" w:hAnsi="黑体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63D52"/>
    <w:pPr>
      <w:numPr>
        <w:ilvl w:val="1"/>
        <w:numId w:val="3"/>
      </w:numPr>
      <w:spacing w:before="100"/>
      <w:outlineLvl w:val="1"/>
    </w:pPr>
    <w:rPr>
      <w:rFonts w:ascii="黑体" w:eastAsia="黑体" w:hAnsi="黑体"/>
      <w:sz w:val="28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3C6382"/>
    <w:pPr>
      <w:numPr>
        <w:ilvl w:val="2"/>
        <w:numId w:val="3"/>
      </w:numPr>
      <w:spacing w:after="100"/>
      <w:outlineLvl w:val="2"/>
    </w:pPr>
    <w:rPr>
      <w:rFonts w:ascii="黑体" w:eastAsia="黑体" w:hAnsi="黑体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0428"/>
    <w:rPr>
      <w:rFonts w:ascii="黑体" w:eastAsia="黑体" w:hAnsi="黑体"/>
      <w:sz w:val="32"/>
      <w:szCs w:val="32"/>
    </w:rPr>
  </w:style>
  <w:style w:type="paragraph" w:styleId="a0">
    <w:name w:val="List Paragraph"/>
    <w:basedOn w:val="a"/>
    <w:uiPriority w:val="34"/>
    <w:qFormat/>
    <w:rsid w:val="009E480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663D52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3C6382"/>
    <w:rPr>
      <w:rFonts w:ascii="黑体" w:eastAsia="黑体" w:hAnsi="黑体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22F7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22F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2F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22F71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E22F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6">
    <w:name w:val="页眉 字符"/>
    <w:basedOn w:val="a1"/>
    <w:link w:val="a5"/>
    <w:uiPriority w:val="99"/>
    <w:rsid w:val="006D7393"/>
    <w:rPr>
      <w:rFonts w:eastAsia="宋体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8">
    <w:name w:val="页脚 字符"/>
    <w:basedOn w:val="a1"/>
    <w:link w:val="a7"/>
    <w:uiPriority w:val="99"/>
    <w:rsid w:val="006D7393"/>
    <w:rPr>
      <w:rFonts w:eastAsia="宋体"/>
      <w:sz w:val="24"/>
      <w:szCs w:val="24"/>
      <w:lang w:eastAsia="en-US"/>
    </w:rPr>
  </w:style>
  <w:style w:type="paragraph" w:customStyle="1" w:styleId="a9">
    <w:name w:val="正文文档"/>
    <w:basedOn w:val="a"/>
    <w:link w:val="aa"/>
    <w:qFormat/>
    <w:rsid w:val="001927FE"/>
    <w:pPr>
      <w:spacing w:line="400" w:lineRule="exact"/>
    </w:pPr>
    <w:rPr>
      <w:rFonts w:ascii="宋体" w:hAnsi="宋体"/>
      <w:lang w:eastAsia="zh-CN"/>
    </w:rPr>
  </w:style>
  <w:style w:type="character" w:customStyle="1" w:styleId="aa">
    <w:name w:val="正文文档 字符"/>
    <w:basedOn w:val="a1"/>
    <w:link w:val="a9"/>
    <w:rsid w:val="001927FE"/>
    <w:rPr>
      <w:rFonts w:ascii="宋体" w:eastAsia="宋体" w:hAnsi="宋体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663D52"/>
    <w:pPr>
      <w:spacing w:before="180" w:after="180"/>
    </w:pPr>
  </w:style>
  <w:style w:type="character" w:customStyle="1" w:styleId="ac">
    <w:name w:val="正文文本 字符"/>
    <w:basedOn w:val="a1"/>
    <w:link w:val="ab"/>
    <w:uiPriority w:val="1"/>
    <w:rsid w:val="00663D52"/>
    <w:rPr>
      <w:rFonts w:eastAsia="宋体"/>
      <w:sz w:val="24"/>
      <w:szCs w:val="24"/>
      <w:lang w:eastAsia="en-US"/>
    </w:rPr>
  </w:style>
  <w:style w:type="table" w:styleId="12">
    <w:name w:val="Plain Table 1"/>
    <w:basedOn w:val="a2"/>
    <w:rsid w:val="00663D52"/>
    <w:pPr>
      <w:spacing w:after="0" w:line="240" w:lineRule="auto"/>
    </w:pPr>
    <w:rPr>
      <w:rFonts w:eastAsia="宋体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uiPriority w:val="1"/>
    <w:qFormat/>
    <w:rsid w:val="00490428"/>
    <w:pPr>
      <w:spacing w:after="0" w:line="240" w:lineRule="auto"/>
    </w:pPr>
    <w:rPr>
      <w:rFonts w:eastAsia="宋体"/>
      <w:sz w:val="24"/>
      <w:szCs w:val="24"/>
      <w:lang w:eastAsia="en-US"/>
    </w:rPr>
  </w:style>
  <w:style w:type="character" w:styleId="ae">
    <w:name w:val="Placeholder Text"/>
    <w:basedOn w:val="a1"/>
    <w:uiPriority w:val="99"/>
    <w:semiHidden/>
    <w:rsid w:val="00486F18"/>
    <w:rPr>
      <w:color w:val="808080"/>
    </w:rPr>
  </w:style>
  <w:style w:type="table" w:styleId="af">
    <w:name w:val="Table Grid"/>
    <w:basedOn w:val="a2"/>
    <w:uiPriority w:val="39"/>
    <w:rsid w:val="00FE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eta@bugs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beta@bugs.com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ta@bugs.com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beta@bugs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eng\Documents\&#33258;&#23450;&#20041;%20Office%20&#27169;&#26495;\&#23454;&#39564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4F"/>
    <w:rsid w:val="009C054F"/>
    <w:rsid w:val="00D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53531CDD3E405195F3461693378F74">
    <w:name w:val="AC53531CDD3E405195F3461693378F74"/>
    <w:rsid w:val="009C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6647-6674-44AD-8EE9-C31845CE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81</TotalTime>
  <Pages>10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yuheng_xu@outlook.com</cp:lastModifiedBy>
  <cp:revision>22</cp:revision>
  <dcterms:created xsi:type="dcterms:W3CDTF">2018-04-22T12:43:00Z</dcterms:created>
  <dcterms:modified xsi:type="dcterms:W3CDTF">2018-04-23T15:21:00Z</dcterms:modified>
</cp:coreProperties>
</file>